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563A31" w:rsidRPr="00127C5F" w14:paraId="66D5F6DF" w14:textId="77777777" w:rsidTr="00872EA9">
        <w:trPr>
          <w:trHeight w:val="14363"/>
        </w:trPr>
        <w:tc>
          <w:tcPr>
            <w:tcW w:w="10790" w:type="dxa"/>
            <w:shd w:val="clear" w:color="auto" w:fill="auto"/>
            <w:tcMar>
              <w:left w:w="0" w:type="dxa"/>
              <w:right w:w="0" w:type="dxa"/>
            </w:tcMar>
          </w:tcPr>
          <w:p w14:paraId="458A546F" w14:textId="4353F587" w:rsidR="00563A31" w:rsidRPr="00127C5F" w:rsidRDefault="003A0FD5" w:rsidP="00872EA9">
            <w:pPr>
              <w:rPr>
                <w:color w:val="D0300F" w:themeColor="accent6" w:themeShade="BF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1168" behindDoc="0" locked="0" layoutInCell="1" allowOverlap="1" wp14:anchorId="7AE82C8F" wp14:editId="37EC7242">
                      <wp:simplePos x="0" y="0"/>
                      <wp:positionH relativeFrom="column">
                        <wp:posOffset>1194908</wp:posOffset>
                      </wp:positionH>
                      <wp:positionV relativeFrom="paragraph">
                        <wp:posOffset>2200275</wp:posOffset>
                      </wp:positionV>
                      <wp:extent cx="3981450" cy="3981450"/>
                      <wp:effectExtent l="0" t="0" r="0" b="0"/>
                      <wp:wrapNone/>
                      <wp:docPr id="171" name="Rectangle: Diagonal Corners Snipped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981450" cy="3981450"/>
                              </a:xfrm>
                              <a:prstGeom prst="snip2DiagRect">
                                <a:avLst>
                                  <a:gd name="adj1" fmla="val 0"/>
                                  <a:gd name="adj2" fmla="val 19437"/>
                                </a:avLst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1AC445" w14:textId="70BCB632" w:rsidR="002807E2" w:rsidRPr="001A1C61" w:rsidRDefault="007207AF" w:rsidP="001A1C61">
                                  <w:pPr>
                                    <w:pStyle w:val="Name"/>
                                    <w:spacing w:after="120" w:line="240" w:lineRule="auto"/>
                                    <w:rPr>
                                      <w:color w:val="262626" w:themeColor="text1" w:themeTint="D9"/>
                                      <w:sz w:val="73"/>
                                      <w:szCs w:val="73"/>
                                    </w:rPr>
                                  </w:pPr>
                                  <w:r>
                                    <w:rPr>
                                      <w:color w:val="262626" w:themeColor="text1" w:themeTint="D9"/>
                                      <w:sz w:val="73"/>
                                      <w:szCs w:val="73"/>
                                    </w:rPr>
                                    <w:t xml:space="preserve">Project </w:t>
                                  </w:r>
                                  <w:r>
                                    <w:rPr>
                                      <w:color w:val="262626" w:themeColor="text1" w:themeTint="D9"/>
                                      <w:sz w:val="73"/>
                                      <w:szCs w:val="73"/>
                                    </w:rPr>
                                    <w:br/>
                                    <w:t>Brain Food:</w:t>
                                  </w:r>
                                  <w:r>
                                    <w:rPr>
                                      <w:color w:val="262626" w:themeColor="text1" w:themeTint="D9"/>
                                      <w:sz w:val="73"/>
                                      <w:szCs w:val="73"/>
                                    </w:rPr>
                                    <w:br/>
                                    <w:t>A FeedBC Initiative @ VIU</w:t>
                                  </w:r>
                                  <w:r w:rsidR="001A1C61">
                                    <w:rPr>
                                      <w:color w:val="262626" w:themeColor="text1" w:themeTint="D9"/>
                                      <w:sz w:val="73"/>
                                      <w:szCs w:val="73"/>
                                    </w:rPr>
                                    <w:br/>
                                  </w:r>
                                  <w:r w:rsidR="00AB5AAE" w:rsidRPr="00AB5AAE">
                                    <w:rPr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  <w:br/>
                                  </w:r>
                                  <w:r w:rsidR="002807E2" w:rsidRPr="00AB5AAE">
                                    <w:rPr>
                                      <w:rStyle w:val="Heading2Char"/>
                                      <w:rFonts w:asciiTheme="majorHAnsi" w:hAnsiTheme="majorHAnsi"/>
                                      <w:i w:val="0"/>
                                      <w:iCs w:val="0"/>
                                      <w:sz w:val="28"/>
                                      <w:szCs w:val="28"/>
                                    </w:rPr>
                                    <w:t>Ezra Boersm</w:t>
                                  </w:r>
                                  <w:r w:rsidR="002807E2" w:rsidRPr="00AB5AAE">
                                    <w:rPr>
                                      <w:rStyle w:val="Heading2Char"/>
                                      <w:rFonts w:asciiTheme="majorHAnsi" w:hAnsiTheme="majorHAnsi" w:cstheme="minorBidi"/>
                                      <w:i w:val="0"/>
                                      <w:iCs w:val="0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 w:rsidR="00AB5AAE" w:rsidRPr="00AB5AAE">
                                    <w:rPr>
                                      <w:rStyle w:val="Heading2Char"/>
                                      <w:rFonts w:asciiTheme="majorHAnsi" w:hAnsiTheme="majorHAnsi" w:cstheme="minorBidi"/>
                                      <w:i w:val="0"/>
                                      <w:iCs w:val="0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hyperlink r:id="rId8" w:history="1">
                                    <w:r w:rsidR="00AB5AAE" w:rsidRPr="00AB5AAE">
                                      <w:rPr>
                                        <w:rStyle w:val="Hyperlink"/>
                                        <w:rFonts w:cstheme="minorBidi"/>
                                        <w:color w:val="009BD2"/>
                                        <w:sz w:val="28"/>
                                        <w:szCs w:val="28"/>
                                      </w:rPr>
                                      <w:t>ezra.boersma@itas.ca</w:t>
                                    </w:r>
                                  </w:hyperlink>
                                </w:p>
                                <w:p w14:paraId="1BE8364D" w14:textId="77777777" w:rsidR="002807E2" w:rsidRPr="002807E2" w:rsidRDefault="002807E2" w:rsidP="002807E2">
                                  <w:pPr>
                                    <w:pStyle w:val="Name"/>
                                    <w:rPr>
                                      <w:color w:val="262626" w:themeColor="text1" w:themeTint="D9"/>
                                      <w:sz w:val="73"/>
                                      <w:szCs w:val="73"/>
                                    </w:rPr>
                                  </w:pPr>
                                </w:p>
                                <w:p w14:paraId="3677FA65" w14:textId="77777777" w:rsidR="005C3577" w:rsidRDefault="005C3577"/>
                                <w:p w14:paraId="2DA4BA9E" w14:textId="33CDC70A" w:rsidR="002807E2" w:rsidRPr="001A1C61" w:rsidRDefault="0063745B" w:rsidP="001A1C61">
                                  <w:pPr>
                                    <w:pStyle w:val="Name"/>
                                    <w:spacing w:after="120" w:line="240" w:lineRule="auto"/>
                                    <w:rPr>
                                      <w:color w:val="262626" w:themeColor="text1" w:themeTint="D9"/>
                                      <w:sz w:val="73"/>
                                      <w:szCs w:val="73"/>
                                    </w:rPr>
                                  </w:pPr>
                                  <w:r>
                                    <w:rPr>
                                      <w:color w:val="262626" w:themeColor="text1" w:themeTint="D9"/>
                                      <w:sz w:val="73"/>
                                      <w:szCs w:val="73"/>
                                    </w:rPr>
                                    <w:t>Windows Clustered File Services with FreeNAS</w:t>
                                  </w:r>
                                  <w:bookmarkStart w:id="0" w:name="_Toc84674988"/>
                                  <w:bookmarkStart w:id="1" w:name="_Toc85473056"/>
                                  <w:bookmarkStart w:id="2" w:name="_Toc85474654"/>
                                  <w:bookmarkStart w:id="3" w:name="_Toc85575532"/>
                                  <w:bookmarkStart w:id="4" w:name="_Toc86535552"/>
                                  <w:bookmarkStart w:id="5" w:name="_Toc87739043"/>
                                  <w:r w:rsidR="001A1C61">
                                    <w:rPr>
                                      <w:color w:val="262626" w:themeColor="text1" w:themeTint="D9"/>
                                      <w:sz w:val="73"/>
                                      <w:szCs w:val="73"/>
                                    </w:rPr>
                                    <w:br/>
                                  </w:r>
                                  <w:r w:rsidR="001A1C61">
                                    <w:rPr>
                                      <w:color w:val="262626" w:themeColor="text1" w:themeTint="D9"/>
                                      <w:sz w:val="73"/>
                                      <w:szCs w:val="73"/>
                                    </w:rPr>
                                    <w:br/>
                                  </w:r>
                                  <w:r w:rsidR="002807E2" w:rsidRPr="0041443C">
                                    <w:rPr>
                                      <w:rStyle w:val="Heading2Char"/>
                                      <w:rFonts w:asciiTheme="majorHAnsi" w:hAnsiTheme="majorHAnsi"/>
                                      <w:i w:val="0"/>
                                      <w:iCs w:val="0"/>
                                      <w:color w:val="571745" w:themeColor="text2"/>
                                      <w:sz w:val="40"/>
                                      <w:szCs w:val="40"/>
                                    </w:rPr>
                                    <w:t>Ezra Boersm</w:t>
                                  </w:r>
                                  <w:r w:rsidR="002807E2">
                                    <w:rPr>
                                      <w:rStyle w:val="Heading2Char"/>
                                      <w:rFonts w:asciiTheme="majorHAnsi" w:hAnsiTheme="majorHAnsi" w:cstheme="minorBidi"/>
                                      <w:i w:val="0"/>
                                      <w:iCs w:val="0"/>
                                      <w:color w:val="571745" w:themeColor="text2"/>
                                      <w:sz w:val="40"/>
                                      <w:szCs w:val="40"/>
                                    </w:rPr>
                                    <w:t>a</w:t>
                                  </w:r>
                                  <w:bookmarkEnd w:id="0"/>
                                  <w:bookmarkEnd w:id="1"/>
                                  <w:bookmarkEnd w:id="2"/>
                                  <w:bookmarkEnd w:id="3"/>
                                  <w:bookmarkEnd w:id="4"/>
                                  <w:bookmarkEnd w:id="5"/>
                                </w:p>
                                <w:p w14:paraId="34E41920" w14:textId="77777777" w:rsidR="002807E2" w:rsidRPr="002807E2" w:rsidRDefault="002807E2" w:rsidP="002807E2">
                                  <w:pPr>
                                    <w:pStyle w:val="Name"/>
                                    <w:rPr>
                                      <w:color w:val="262626" w:themeColor="text1" w:themeTint="D9"/>
                                      <w:sz w:val="73"/>
                                      <w:szCs w:val="73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E82C8F" id="Rectangle: Diagonal Corners Snipped 171" o:spid="_x0000_s1026" style="position:absolute;margin-left:94.1pt;margin-top:173.25pt;width:313.5pt;height:313.5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81450,3981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" adj="-11796480,,5400" path="m,l3207576,r773874,773874l3981450,3981450r,l773874,3981450,,3207576,,xe" fillcolor="#92d050" stroked="f" strokeweight="3pt">
                      <v:stroke joinstyle="miter"/>
                      <v:formulas/>
                      <v:path arrowok="t" o:connecttype="custom" o:connectlocs="0,0;3207576,0;3981450,773874;3981450,3981450;3981450,3981450;773874,3981450;0,3207576;0,0" o:connectangles="0,0,0,0,0,0,0,0" textboxrect="0,0,3981450,3981450"/>
                      <v:textbox>
                        <w:txbxContent>
                          <w:p w14:paraId="161AC445" w14:textId="70BCB632" w:rsidR="002807E2" w:rsidRPr="001A1C61" w:rsidRDefault="007207AF" w:rsidP="001A1C61">
                            <w:pPr>
                              <w:pStyle w:val="Name"/>
                              <w:spacing w:after="120" w:line="240" w:lineRule="auto"/>
                              <w:rPr>
                                <w:color w:val="262626" w:themeColor="text1" w:themeTint="D9"/>
                                <w:sz w:val="73"/>
                                <w:szCs w:val="73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73"/>
                                <w:szCs w:val="73"/>
                              </w:rPr>
                              <w:t xml:space="preserve">Project </w:t>
                            </w:r>
                            <w:r>
                              <w:rPr>
                                <w:color w:val="262626" w:themeColor="text1" w:themeTint="D9"/>
                                <w:sz w:val="73"/>
                                <w:szCs w:val="73"/>
                              </w:rPr>
                              <w:br/>
                              <w:t>Brain Food:</w:t>
                            </w:r>
                            <w:r>
                              <w:rPr>
                                <w:color w:val="262626" w:themeColor="text1" w:themeTint="D9"/>
                                <w:sz w:val="73"/>
                                <w:szCs w:val="73"/>
                              </w:rPr>
                              <w:br/>
                              <w:t>A FeedBC Initiative @ VIU</w:t>
                            </w:r>
                            <w:r w:rsidR="001A1C61">
                              <w:rPr>
                                <w:color w:val="262626" w:themeColor="text1" w:themeTint="D9"/>
                                <w:sz w:val="73"/>
                                <w:szCs w:val="73"/>
                              </w:rPr>
                              <w:br/>
                            </w:r>
                            <w:r w:rsidR="00AB5AAE" w:rsidRPr="00AB5AAE">
                              <w:rPr>
                                <w:color w:val="262626" w:themeColor="text1" w:themeTint="D9"/>
                                <w:sz w:val="52"/>
                                <w:szCs w:val="52"/>
                              </w:rPr>
                              <w:br/>
                            </w:r>
                            <w:r w:rsidR="002807E2" w:rsidRPr="00AB5AAE">
                              <w:rPr>
                                <w:rStyle w:val="Heading2Char"/>
                                <w:rFonts w:asciiTheme="majorHAnsi" w:hAnsiTheme="majorHAnsi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Ezra Boersm</w:t>
                            </w:r>
                            <w:r w:rsidR="002807E2" w:rsidRPr="00AB5AAE">
                              <w:rPr>
                                <w:rStyle w:val="Heading2Char"/>
                                <w:rFonts w:asciiTheme="majorHAnsi" w:hAnsiTheme="majorHAnsi" w:cstheme="minorBidi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a</w:t>
                            </w:r>
                            <w:r w:rsidR="00AB5AAE" w:rsidRPr="00AB5AAE">
                              <w:rPr>
                                <w:rStyle w:val="Heading2Char"/>
                                <w:rFonts w:asciiTheme="majorHAnsi" w:hAnsiTheme="majorHAnsi" w:cstheme="minorBidi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br/>
                            </w:r>
                            <w:hyperlink r:id="rId9" w:history="1">
                              <w:r w:rsidR="00AB5AAE" w:rsidRPr="00AB5AAE">
                                <w:rPr>
                                  <w:rStyle w:val="Hyperlink"/>
                                  <w:rFonts w:cstheme="minorBidi"/>
                                  <w:color w:val="009BD2"/>
                                  <w:sz w:val="28"/>
                                  <w:szCs w:val="28"/>
                                </w:rPr>
                                <w:t>ezra.boersma@itas.ca</w:t>
                              </w:r>
                            </w:hyperlink>
                          </w:p>
                          <w:p w14:paraId="1BE8364D" w14:textId="77777777" w:rsidR="002807E2" w:rsidRPr="002807E2" w:rsidRDefault="002807E2" w:rsidP="002807E2">
                            <w:pPr>
                              <w:pStyle w:val="Name"/>
                              <w:rPr>
                                <w:color w:val="262626" w:themeColor="text1" w:themeTint="D9"/>
                                <w:sz w:val="73"/>
                                <w:szCs w:val="73"/>
                              </w:rPr>
                            </w:pPr>
                          </w:p>
                          <w:p w14:paraId="3677FA65" w14:textId="77777777" w:rsidR="005C3577" w:rsidRDefault="005C3577"/>
                          <w:p w14:paraId="2DA4BA9E" w14:textId="33CDC70A" w:rsidR="002807E2" w:rsidRPr="001A1C61" w:rsidRDefault="0063745B" w:rsidP="001A1C61">
                            <w:pPr>
                              <w:pStyle w:val="Name"/>
                              <w:spacing w:after="120" w:line="240" w:lineRule="auto"/>
                              <w:rPr>
                                <w:color w:val="262626" w:themeColor="text1" w:themeTint="D9"/>
                                <w:sz w:val="73"/>
                                <w:szCs w:val="73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73"/>
                                <w:szCs w:val="73"/>
                              </w:rPr>
                              <w:t>Windows Clustered File Services with FreeNAS</w:t>
                            </w:r>
                            <w:bookmarkStart w:id="6" w:name="_Toc84674988"/>
                            <w:bookmarkStart w:id="7" w:name="_Toc85473056"/>
                            <w:bookmarkStart w:id="8" w:name="_Toc85474654"/>
                            <w:bookmarkStart w:id="9" w:name="_Toc85575532"/>
                            <w:bookmarkStart w:id="10" w:name="_Toc86535552"/>
                            <w:bookmarkStart w:id="11" w:name="_Toc87739043"/>
                            <w:r w:rsidR="001A1C61">
                              <w:rPr>
                                <w:color w:val="262626" w:themeColor="text1" w:themeTint="D9"/>
                                <w:sz w:val="73"/>
                                <w:szCs w:val="73"/>
                              </w:rPr>
                              <w:br/>
                            </w:r>
                            <w:r w:rsidR="001A1C61">
                              <w:rPr>
                                <w:color w:val="262626" w:themeColor="text1" w:themeTint="D9"/>
                                <w:sz w:val="73"/>
                                <w:szCs w:val="73"/>
                              </w:rPr>
                              <w:br/>
                            </w:r>
                            <w:r w:rsidR="002807E2" w:rsidRPr="0041443C">
                              <w:rPr>
                                <w:rStyle w:val="Heading2Char"/>
                                <w:rFonts w:asciiTheme="majorHAnsi" w:hAnsiTheme="majorHAnsi"/>
                                <w:i w:val="0"/>
                                <w:iCs w:val="0"/>
                                <w:color w:val="571745" w:themeColor="text2"/>
                                <w:sz w:val="40"/>
                                <w:szCs w:val="40"/>
                              </w:rPr>
                              <w:t>Ezra Boersm</w:t>
                            </w:r>
                            <w:r w:rsidR="002807E2">
                              <w:rPr>
                                <w:rStyle w:val="Heading2Char"/>
                                <w:rFonts w:asciiTheme="majorHAnsi" w:hAnsiTheme="majorHAnsi" w:cstheme="minorBidi"/>
                                <w:i w:val="0"/>
                                <w:iCs w:val="0"/>
                                <w:color w:val="571745" w:themeColor="text2"/>
                                <w:sz w:val="40"/>
                                <w:szCs w:val="40"/>
                              </w:rPr>
                              <w:t>a</w:t>
                            </w:r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</w:p>
                          <w:p w14:paraId="34E41920" w14:textId="77777777" w:rsidR="002807E2" w:rsidRPr="002807E2" w:rsidRDefault="002807E2" w:rsidP="002807E2">
                            <w:pPr>
                              <w:pStyle w:val="Name"/>
                              <w:rPr>
                                <w:color w:val="262626" w:themeColor="text1" w:themeTint="D9"/>
                                <w:sz w:val="73"/>
                                <w:szCs w:val="73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3216" behindDoc="0" locked="0" layoutInCell="1" allowOverlap="1" wp14:anchorId="60DCF95E" wp14:editId="5885F785">
                      <wp:simplePos x="0" y="0"/>
                      <wp:positionH relativeFrom="column">
                        <wp:posOffset>4483262</wp:posOffset>
                      </wp:positionH>
                      <wp:positionV relativeFrom="paragraph">
                        <wp:posOffset>467360</wp:posOffset>
                      </wp:positionV>
                      <wp:extent cx="2435860" cy="2356485"/>
                      <wp:effectExtent l="0" t="0" r="2540" b="5715"/>
                      <wp:wrapNone/>
                      <wp:docPr id="55" name="Rectangle: Single Corner Snipped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H="1" flipV="1">
                                <a:off x="0" y="0"/>
                                <a:ext cx="2435860" cy="2356485"/>
                              </a:xfrm>
                              <a:prstGeom prst="snip1Rect">
                                <a:avLst>
                                  <a:gd name="adj" fmla="val 34659"/>
                                </a:avLst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C80DB1" w14:textId="420187FA" w:rsidR="00563A31" w:rsidRPr="00737EF6" w:rsidRDefault="00737EF6" w:rsidP="00563A31">
                                  <w:pPr>
                                    <w:pStyle w:val="Heading3"/>
                                    <w:spacing w:before="0"/>
                                    <w:rPr>
                                      <w:caps w:val="0"/>
                                      <w:sz w:val="48"/>
                                      <w:szCs w:val="48"/>
                                      <w:lang w:val="en-CA"/>
                                    </w:rPr>
                                  </w:pPr>
                                  <w:bookmarkStart w:id="12" w:name="_Toc128610824"/>
                                  <w:bookmarkStart w:id="13" w:name="_Toc128616031"/>
                                  <w:r w:rsidRPr="00737EF6">
                                    <w:rPr>
                                      <w:caps w:val="0"/>
                                      <w:sz w:val="48"/>
                                      <w:szCs w:val="48"/>
                                      <w:lang w:val="en-CA"/>
                                    </w:rPr>
                                    <w:t>Vancouver Island University</w:t>
                                  </w:r>
                                  <w:bookmarkEnd w:id="12"/>
                                  <w:bookmarkEnd w:id="13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DCF95E" id="Rectangle: Single Corner Snipped 8" o:spid="_x0000_s1027" style="position:absolute;margin-left:353pt;margin-top:36.8pt;width:191.8pt;height:185.55pt;flip:x y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35860,23564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" adj="-11796480,,5400" path="m,l1619126,r816734,816734l2435860,2356485,,2356485,,xe" fillcolor="#333 [3204]" stroked="f" strokeweight="3pt">
                      <v:stroke joinstyle="miter"/>
                      <v:formulas/>
                      <v:path arrowok="t" o:connecttype="custom" o:connectlocs="0,0;1619126,0;2435860,816734;2435860,2356485;0,2356485;0,0" o:connectangles="0,0,0,0,0,0" textboxrect="0,0,2435860,2356485"/>
                      <v:textbox>
                        <w:txbxContent>
                          <w:p w14:paraId="12C80DB1" w14:textId="420187FA" w:rsidR="00563A31" w:rsidRPr="00737EF6" w:rsidRDefault="00737EF6" w:rsidP="00563A31">
                            <w:pPr>
                              <w:pStyle w:val="Heading3"/>
                              <w:spacing w:before="0"/>
                              <w:rPr>
                                <w:caps w:val="0"/>
                                <w:sz w:val="48"/>
                                <w:szCs w:val="48"/>
                                <w:lang w:val="en-CA"/>
                              </w:rPr>
                            </w:pPr>
                            <w:bookmarkStart w:id="14" w:name="_Toc128610824"/>
                            <w:bookmarkStart w:id="15" w:name="_Toc128616031"/>
                            <w:r w:rsidRPr="00737EF6">
                              <w:rPr>
                                <w:caps w:val="0"/>
                                <w:sz w:val="48"/>
                                <w:szCs w:val="48"/>
                                <w:lang w:val="en-CA"/>
                              </w:rPr>
                              <w:t>Vancouver Island University</w:t>
                            </w:r>
                            <w:bookmarkEnd w:id="14"/>
                            <w:bookmarkEnd w:id="15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353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5264" behindDoc="0" locked="0" layoutInCell="1" allowOverlap="1" wp14:anchorId="28414BC4" wp14:editId="0782ACB2">
                      <wp:simplePos x="0" y="0"/>
                      <wp:positionH relativeFrom="column">
                        <wp:posOffset>5195570</wp:posOffset>
                      </wp:positionH>
                      <wp:positionV relativeFrom="paragraph">
                        <wp:posOffset>8401050</wp:posOffset>
                      </wp:positionV>
                      <wp:extent cx="7089140" cy="652780"/>
                      <wp:effectExtent l="0" t="0" r="0" b="0"/>
                      <wp:wrapNone/>
                      <wp:docPr id="58" name="Parallelogram 13" title="Shap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089140" cy="652780"/>
                              </a:xfrm>
                              <a:prstGeom prst="parallelogram">
                                <a:avLst>
                                  <a:gd name="adj" fmla="val 69331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49DF75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13" o:spid="_x0000_s1026" type="#_x0000_t7" alt="Title: Shape" style="position:absolute;margin-left:409.1pt;margin-top:661.5pt;width:558.2pt;height:51.4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" adj="1379" fillcolor="#333 [3204]" stroked="f" strokeweight="3pt"/>
                  </w:pict>
                </mc:Fallback>
              </mc:AlternateContent>
            </w:r>
            <w:r w:rsidR="006E353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4240" behindDoc="0" locked="0" layoutInCell="1" allowOverlap="1" wp14:anchorId="13B772E3" wp14:editId="26759285">
                      <wp:simplePos x="0" y="0"/>
                      <wp:positionH relativeFrom="column">
                        <wp:posOffset>-1562100</wp:posOffset>
                      </wp:positionH>
                      <wp:positionV relativeFrom="paragraph">
                        <wp:posOffset>8400415</wp:posOffset>
                      </wp:positionV>
                      <wp:extent cx="7089140" cy="652780"/>
                      <wp:effectExtent l="0" t="0" r="0" b="0"/>
                      <wp:wrapNone/>
                      <wp:docPr id="57" name="Parallelogram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089140" cy="652780"/>
                              </a:xfrm>
                              <a:prstGeom prst="parallelogram">
                                <a:avLst>
                                  <a:gd name="adj" fmla="val 69331"/>
                                </a:avLst>
                              </a:prstGeom>
                              <a:solidFill>
                                <a:srgbClr val="7ABC3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EE0A10" w14:textId="77777777" w:rsidR="00563A31" w:rsidRPr="00671495" w:rsidRDefault="00563A31" w:rsidP="00563A31">
                                  <w:pPr>
                                    <w:pStyle w:val="Name"/>
                                    <w:rPr>
                                      <w:color w:val="866500" w:themeColor="accent5" w:themeShade="80"/>
                                      <w:sz w:val="56"/>
                                      <w:szCs w:val="56"/>
                                    </w:rPr>
                                  </w:pPr>
                                  <w:r w:rsidRPr="00671495">
                                    <w:rPr>
                                      <w:color w:val="333333" w:themeColor="accent1"/>
                                      <w:sz w:val="56"/>
                                      <w:szCs w:val="56"/>
                                    </w:rPr>
                                    <w:t>Documentation</w:t>
                                  </w:r>
                                </w:p>
                                <w:p w14:paraId="3C04F655" w14:textId="77777777" w:rsidR="00563A31" w:rsidRPr="00A82907" w:rsidRDefault="00563A31" w:rsidP="00563A31">
                                  <w:pPr>
                                    <w:jc w:val="center"/>
                                    <w:rPr>
                                      <w:lang w:val="en-C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B772E3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11" o:spid="_x0000_s1028" type="#_x0000_t7" style="position:absolute;margin-left:-123pt;margin-top:661.45pt;width:558.2pt;height:51.4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" adj="1379" fillcolor="#7abc32" stroked="f" strokeweight="3pt">
                      <v:textbox>
                        <w:txbxContent>
                          <w:p w14:paraId="79EE0A10" w14:textId="77777777" w:rsidR="00563A31" w:rsidRPr="00671495" w:rsidRDefault="00563A31" w:rsidP="00563A31">
                            <w:pPr>
                              <w:pStyle w:val="Name"/>
                              <w:rPr>
                                <w:color w:val="866500" w:themeColor="accent5" w:themeShade="80"/>
                                <w:sz w:val="56"/>
                                <w:szCs w:val="56"/>
                              </w:rPr>
                            </w:pPr>
                            <w:r w:rsidRPr="00671495">
                              <w:rPr>
                                <w:color w:val="333333" w:themeColor="accent1"/>
                                <w:sz w:val="56"/>
                                <w:szCs w:val="56"/>
                              </w:rPr>
                              <w:t>Documentation</w:t>
                            </w:r>
                          </w:p>
                          <w:p w14:paraId="3C04F655" w14:textId="77777777" w:rsidR="00563A31" w:rsidRPr="00A82907" w:rsidRDefault="00563A31" w:rsidP="00563A3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396CACF7" w14:textId="6EA06953" w:rsidR="00563A31" w:rsidRPr="00127C5F" w:rsidRDefault="006E353F" w:rsidP="00563A31">
      <w:pPr>
        <w:rPr>
          <w:color w:val="D0300F" w:themeColor="accent6" w:themeShade="BF"/>
        </w:rPr>
        <w:sectPr w:rsidR="00563A31" w:rsidRPr="00127C5F" w:rsidSect="00D36652">
          <w:headerReference w:type="default" r:id="rId10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1788800B" wp14:editId="04E822A6">
                <wp:simplePos x="0" y="0"/>
                <wp:positionH relativeFrom="column">
                  <wp:posOffset>-62068</wp:posOffset>
                </wp:positionH>
                <wp:positionV relativeFrom="paragraph">
                  <wp:posOffset>-3538220</wp:posOffset>
                </wp:positionV>
                <wp:extent cx="1851025" cy="1790700"/>
                <wp:effectExtent l="0" t="0" r="0" b="0"/>
                <wp:wrapNone/>
                <wp:docPr id="56" name="Rectangle: Single Corner Snippe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51025" cy="1790700"/>
                        </a:xfrm>
                        <a:prstGeom prst="snip1Rect">
                          <a:avLst>
                            <a:gd name="adj" fmla="val 40500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314DE" w14:textId="77777777" w:rsidR="00671495" w:rsidRDefault="00671495" w:rsidP="00563A31">
                            <w:pPr>
                              <w:pStyle w:val="Heading3"/>
                              <w:spacing w:before="0"/>
                              <w:rPr>
                                <w:caps w:val="0"/>
                                <w:sz w:val="28"/>
                                <w:szCs w:val="22"/>
                                <w:lang w:val="en-CA"/>
                              </w:rPr>
                            </w:pPr>
                            <w:bookmarkStart w:id="16" w:name="_Toc126793206"/>
                            <w:bookmarkStart w:id="17" w:name="_Toc82883246"/>
                            <w:bookmarkStart w:id="18" w:name="_Toc83665523"/>
                            <w:bookmarkStart w:id="19" w:name="_Toc84671826"/>
                            <w:bookmarkStart w:id="20" w:name="_Toc84674986"/>
                            <w:bookmarkStart w:id="21" w:name="_Toc85473054"/>
                            <w:bookmarkStart w:id="22" w:name="_Toc85474652"/>
                            <w:bookmarkStart w:id="23" w:name="_Toc85575530"/>
                            <w:bookmarkStart w:id="24" w:name="_Toc86535550"/>
                            <w:bookmarkStart w:id="25" w:name="_Toc87739041"/>
                            <w:bookmarkStart w:id="26" w:name="_Toc89554657"/>
                          </w:p>
                          <w:p w14:paraId="620E1FC8" w14:textId="77777777" w:rsidR="00671495" w:rsidRDefault="00671495" w:rsidP="00563A31">
                            <w:pPr>
                              <w:pStyle w:val="Heading3"/>
                              <w:spacing w:before="0"/>
                              <w:rPr>
                                <w:caps w:val="0"/>
                                <w:sz w:val="28"/>
                                <w:szCs w:val="22"/>
                                <w:lang w:val="en-CA"/>
                              </w:rPr>
                            </w:pPr>
                          </w:p>
                          <w:p w14:paraId="622750F4" w14:textId="35B4542D" w:rsidR="00671495" w:rsidRPr="00671495" w:rsidRDefault="00671495" w:rsidP="00563A31">
                            <w:pPr>
                              <w:pStyle w:val="Heading3"/>
                              <w:spacing w:before="0"/>
                              <w:rPr>
                                <w:caps w:val="0"/>
                                <w:sz w:val="28"/>
                                <w:szCs w:val="22"/>
                                <w:lang w:val="en-CA"/>
                              </w:rPr>
                            </w:pPr>
                            <w:bookmarkStart w:id="27" w:name="_Toc128610825"/>
                            <w:bookmarkStart w:id="28" w:name="_Toc128616032"/>
                            <w:r w:rsidRPr="00671495">
                              <w:rPr>
                                <w:caps w:val="0"/>
                                <w:sz w:val="28"/>
                                <w:szCs w:val="22"/>
                                <w:lang w:val="en-CA"/>
                              </w:rPr>
                              <w:t>Last Updated:</w:t>
                            </w:r>
                            <w:bookmarkEnd w:id="27"/>
                            <w:bookmarkEnd w:id="28"/>
                          </w:p>
                          <w:p w14:paraId="5179D84C" w14:textId="1D656822" w:rsidR="00563A31" w:rsidRPr="00671495" w:rsidRDefault="00671495" w:rsidP="00563A31">
                            <w:pPr>
                              <w:pStyle w:val="Heading3"/>
                              <w:spacing w:before="0"/>
                              <w:rPr>
                                <w:caps w:val="0"/>
                                <w:sz w:val="28"/>
                                <w:szCs w:val="22"/>
                                <w:lang w:val="en-CA"/>
                              </w:rPr>
                            </w:pPr>
                            <w:bookmarkStart w:id="29" w:name="_Toc128610826"/>
                            <w:bookmarkStart w:id="30" w:name="_Toc128616033"/>
                            <w:r w:rsidRPr="00671495">
                              <w:rPr>
                                <w:caps w:val="0"/>
                                <w:sz w:val="28"/>
                                <w:szCs w:val="22"/>
                                <w:lang w:val="en-CA"/>
                              </w:rPr>
                              <w:t>March</w:t>
                            </w:r>
                            <w:r w:rsidR="00563A31" w:rsidRPr="00671495">
                              <w:rPr>
                                <w:caps w:val="0"/>
                                <w:sz w:val="28"/>
                                <w:szCs w:val="22"/>
                                <w:lang w:val="en-CA"/>
                              </w:rPr>
                              <w:t xml:space="preserve"> </w:t>
                            </w:r>
                            <w:r w:rsidRPr="00671495">
                              <w:rPr>
                                <w:caps w:val="0"/>
                                <w:sz w:val="28"/>
                                <w:szCs w:val="22"/>
                                <w:lang w:val="en-CA"/>
                              </w:rPr>
                              <w:t>1</w:t>
                            </w:r>
                            <w:r w:rsidRPr="00671495">
                              <w:rPr>
                                <w:caps w:val="0"/>
                                <w:sz w:val="28"/>
                                <w:szCs w:val="22"/>
                                <w:vertAlign w:val="superscript"/>
                                <w:lang w:val="en-CA"/>
                              </w:rPr>
                              <w:t>st</w:t>
                            </w:r>
                            <w:r w:rsidR="00563A31" w:rsidRPr="00671495">
                              <w:rPr>
                                <w:caps w:val="0"/>
                                <w:sz w:val="28"/>
                                <w:szCs w:val="22"/>
                                <w:lang w:val="en-CA"/>
                              </w:rPr>
                              <w:t xml:space="preserve"> 202</w:t>
                            </w:r>
                            <w:r w:rsidR="007207AF" w:rsidRPr="00671495">
                              <w:rPr>
                                <w:caps w:val="0"/>
                                <w:sz w:val="28"/>
                                <w:szCs w:val="22"/>
                                <w:lang w:val="en-CA"/>
                              </w:rPr>
                              <w:t>3</w:t>
                            </w:r>
                            <w:bookmarkEnd w:id="16"/>
                            <w:bookmarkEnd w:id="17"/>
                            <w:bookmarkEnd w:id="18"/>
                            <w:bookmarkEnd w:id="19"/>
                            <w:bookmarkEnd w:id="20"/>
                            <w:bookmarkEnd w:id="21"/>
                            <w:bookmarkEnd w:id="22"/>
                            <w:bookmarkEnd w:id="23"/>
                            <w:bookmarkEnd w:id="24"/>
                            <w:bookmarkEnd w:id="25"/>
                            <w:bookmarkEnd w:id="26"/>
                            <w:bookmarkEnd w:id="29"/>
                            <w:bookmarkEnd w:id="3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8800B" id="Rectangle: Single Corner Snipped 1" o:spid="_x0000_s1029" style="position:absolute;margin-left:-4.9pt;margin-top:-278.6pt;width:145.75pt;height:141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1025,1790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" adj="-11796480,,5400" path="m,l1125792,r725233,725234l1851025,1790700,,1790700,,xe" fillcolor="#333 [3204]" stroked="f" strokeweight="3pt">
                <v:stroke joinstyle="miter"/>
                <v:formulas/>
                <v:path arrowok="t" o:connecttype="custom" o:connectlocs="0,0;1125792,0;1851025,725234;1851025,1790700;0,1790700;0,0" o:connectangles="0,0,0,0,0,0" textboxrect="0,0,1851025,1790700"/>
                <v:textbox>
                  <w:txbxContent>
                    <w:p w14:paraId="0F3314DE" w14:textId="77777777" w:rsidR="00671495" w:rsidRDefault="00671495" w:rsidP="00563A31">
                      <w:pPr>
                        <w:pStyle w:val="Heading3"/>
                        <w:spacing w:before="0"/>
                        <w:rPr>
                          <w:caps w:val="0"/>
                          <w:sz w:val="28"/>
                          <w:szCs w:val="22"/>
                          <w:lang w:val="en-CA"/>
                        </w:rPr>
                      </w:pPr>
                      <w:bookmarkStart w:id="31" w:name="_Toc126793206"/>
                      <w:bookmarkStart w:id="32" w:name="_Toc82883246"/>
                      <w:bookmarkStart w:id="33" w:name="_Toc83665523"/>
                      <w:bookmarkStart w:id="34" w:name="_Toc84671826"/>
                      <w:bookmarkStart w:id="35" w:name="_Toc84674986"/>
                      <w:bookmarkStart w:id="36" w:name="_Toc85473054"/>
                      <w:bookmarkStart w:id="37" w:name="_Toc85474652"/>
                      <w:bookmarkStart w:id="38" w:name="_Toc85575530"/>
                      <w:bookmarkStart w:id="39" w:name="_Toc86535550"/>
                      <w:bookmarkStart w:id="40" w:name="_Toc87739041"/>
                      <w:bookmarkStart w:id="41" w:name="_Toc89554657"/>
                    </w:p>
                    <w:p w14:paraId="620E1FC8" w14:textId="77777777" w:rsidR="00671495" w:rsidRDefault="00671495" w:rsidP="00563A31">
                      <w:pPr>
                        <w:pStyle w:val="Heading3"/>
                        <w:spacing w:before="0"/>
                        <w:rPr>
                          <w:caps w:val="0"/>
                          <w:sz w:val="28"/>
                          <w:szCs w:val="22"/>
                          <w:lang w:val="en-CA"/>
                        </w:rPr>
                      </w:pPr>
                    </w:p>
                    <w:p w14:paraId="622750F4" w14:textId="35B4542D" w:rsidR="00671495" w:rsidRPr="00671495" w:rsidRDefault="00671495" w:rsidP="00563A31">
                      <w:pPr>
                        <w:pStyle w:val="Heading3"/>
                        <w:spacing w:before="0"/>
                        <w:rPr>
                          <w:caps w:val="0"/>
                          <w:sz w:val="28"/>
                          <w:szCs w:val="22"/>
                          <w:lang w:val="en-CA"/>
                        </w:rPr>
                      </w:pPr>
                      <w:bookmarkStart w:id="42" w:name="_Toc128610825"/>
                      <w:bookmarkStart w:id="43" w:name="_Toc128616032"/>
                      <w:r w:rsidRPr="00671495">
                        <w:rPr>
                          <w:caps w:val="0"/>
                          <w:sz w:val="28"/>
                          <w:szCs w:val="22"/>
                          <w:lang w:val="en-CA"/>
                        </w:rPr>
                        <w:t>Last Updated:</w:t>
                      </w:r>
                      <w:bookmarkEnd w:id="42"/>
                      <w:bookmarkEnd w:id="43"/>
                    </w:p>
                    <w:p w14:paraId="5179D84C" w14:textId="1D656822" w:rsidR="00563A31" w:rsidRPr="00671495" w:rsidRDefault="00671495" w:rsidP="00563A31">
                      <w:pPr>
                        <w:pStyle w:val="Heading3"/>
                        <w:spacing w:before="0"/>
                        <w:rPr>
                          <w:caps w:val="0"/>
                          <w:sz w:val="28"/>
                          <w:szCs w:val="22"/>
                          <w:lang w:val="en-CA"/>
                        </w:rPr>
                      </w:pPr>
                      <w:bookmarkStart w:id="44" w:name="_Toc128610826"/>
                      <w:bookmarkStart w:id="45" w:name="_Toc128616033"/>
                      <w:r w:rsidRPr="00671495">
                        <w:rPr>
                          <w:caps w:val="0"/>
                          <w:sz w:val="28"/>
                          <w:szCs w:val="22"/>
                          <w:lang w:val="en-CA"/>
                        </w:rPr>
                        <w:t>March</w:t>
                      </w:r>
                      <w:r w:rsidR="00563A31" w:rsidRPr="00671495">
                        <w:rPr>
                          <w:caps w:val="0"/>
                          <w:sz w:val="28"/>
                          <w:szCs w:val="22"/>
                          <w:lang w:val="en-CA"/>
                        </w:rPr>
                        <w:t xml:space="preserve"> </w:t>
                      </w:r>
                      <w:r w:rsidRPr="00671495">
                        <w:rPr>
                          <w:caps w:val="0"/>
                          <w:sz w:val="28"/>
                          <w:szCs w:val="22"/>
                          <w:lang w:val="en-CA"/>
                        </w:rPr>
                        <w:t>1</w:t>
                      </w:r>
                      <w:r w:rsidRPr="00671495">
                        <w:rPr>
                          <w:caps w:val="0"/>
                          <w:sz w:val="28"/>
                          <w:szCs w:val="22"/>
                          <w:vertAlign w:val="superscript"/>
                          <w:lang w:val="en-CA"/>
                        </w:rPr>
                        <w:t>st</w:t>
                      </w:r>
                      <w:r w:rsidR="00563A31" w:rsidRPr="00671495">
                        <w:rPr>
                          <w:caps w:val="0"/>
                          <w:sz w:val="28"/>
                          <w:szCs w:val="22"/>
                          <w:lang w:val="en-CA"/>
                        </w:rPr>
                        <w:t xml:space="preserve"> 202</w:t>
                      </w:r>
                      <w:r w:rsidR="007207AF" w:rsidRPr="00671495">
                        <w:rPr>
                          <w:caps w:val="0"/>
                          <w:sz w:val="28"/>
                          <w:szCs w:val="22"/>
                          <w:lang w:val="en-CA"/>
                        </w:rPr>
                        <w:t>3</w:t>
                      </w:r>
                      <w:bookmarkEnd w:id="31"/>
                      <w:bookmarkEnd w:id="32"/>
                      <w:bookmarkEnd w:id="33"/>
                      <w:bookmarkEnd w:id="34"/>
                      <w:bookmarkEnd w:id="35"/>
                      <w:bookmarkEnd w:id="36"/>
                      <w:bookmarkEnd w:id="37"/>
                      <w:bookmarkEnd w:id="38"/>
                      <w:bookmarkEnd w:id="39"/>
                      <w:bookmarkEnd w:id="40"/>
                      <w:bookmarkEnd w:id="41"/>
                      <w:bookmarkEnd w:id="44"/>
                      <w:bookmarkEnd w:id="45"/>
                    </w:p>
                  </w:txbxContent>
                </v:textbox>
              </v:shape>
            </w:pict>
          </mc:Fallback>
        </mc:AlternateContent>
      </w:r>
    </w:p>
    <w:sdt>
      <w:sdtPr>
        <w:rPr>
          <w:rFonts w:ascii="Segoe UI" w:eastAsiaTheme="minorHAnsi" w:hAnsi="Segoe UI" w:cs="Segoe UI"/>
          <w:color w:val="212529"/>
          <w:sz w:val="23"/>
          <w:szCs w:val="23"/>
        </w:rPr>
        <w:id w:val="-5715819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FE9590" w14:textId="77777777" w:rsidR="00631DD9" w:rsidRDefault="00382FFB" w:rsidP="00425F50">
          <w:pPr>
            <w:pStyle w:val="TOCHeading"/>
            <w:rPr>
              <w:noProof/>
            </w:rPr>
          </w:pPr>
          <w:r>
            <w:t>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EF63227" w14:textId="0E405A37" w:rsidR="00631DD9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8616034" w:history="1">
            <w:r w:rsidR="00631DD9" w:rsidRPr="000F7EB5">
              <w:rPr>
                <w:rStyle w:val="Hyperlink"/>
                <w:noProof/>
              </w:rPr>
              <w:t>Introduction</w:t>
            </w:r>
            <w:r w:rsidR="00631DD9">
              <w:rPr>
                <w:noProof/>
                <w:webHidden/>
              </w:rPr>
              <w:tab/>
            </w:r>
            <w:r w:rsidR="00631DD9">
              <w:rPr>
                <w:noProof/>
                <w:webHidden/>
              </w:rPr>
              <w:fldChar w:fldCharType="begin"/>
            </w:r>
            <w:r w:rsidR="00631DD9">
              <w:rPr>
                <w:noProof/>
                <w:webHidden/>
              </w:rPr>
              <w:instrText xml:space="preserve"> PAGEREF _Toc128616034 \h </w:instrText>
            </w:r>
            <w:r w:rsidR="00631DD9">
              <w:rPr>
                <w:noProof/>
                <w:webHidden/>
              </w:rPr>
            </w:r>
            <w:r w:rsidR="00631DD9">
              <w:rPr>
                <w:noProof/>
                <w:webHidden/>
              </w:rPr>
              <w:fldChar w:fldCharType="separate"/>
            </w:r>
            <w:r w:rsidR="00BA444E">
              <w:rPr>
                <w:noProof/>
                <w:webHidden/>
              </w:rPr>
              <w:t>3</w:t>
            </w:r>
            <w:r w:rsidR="00631DD9">
              <w:rPr>
                <w:noProof/>
                <w:webHidden/>
              </w:rPr>
              <w:fldChar w:fldCharType="end"/>
            </w:r>
          </w:hyperlink>
        </w:p>
        <w:p w14:paraId="05EED0EC" w14:textId="04DB7688" w:rsidR="00631DD9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8616035" w:history="1">
            <w:r w:rsidR="00631DD9" w:rsidRPr="000F7EB5">
              <w:rPr>
                <w:rStyle w:val="Hyperlink"/>
                <w:noProof/>
              </w:rPr>
              <w:t>Project Components:  What Makes Up This Application?</w:t>
            </w:r>
            <w:r w:rsidR="00631DD9">
              <w:rPr>
                <w:noProof/>
                <w:webHidden/>
              </w:rPr>
              <w:tab/>
            </w:r>
            <w:r w:rsidR="00631DD9">
              <w:rPr>
                <w:noProof/>
                <w:webHidden/>
              </w:rPr>
              <w:fldChar w:fldCharType="begin"/>
            </w:r>
            <w:r w:rsidR="00631DD9">
              <w:rPr>
                <w:noProof/>
                <w:webHidden/>
              </w:rPr>
              <w:instrText xml:space="preserve"> PAGEREF _Toc128616035 \h </w:instrText>
            </w:r>
            <w:r w:rsidR="00631DD9">
              <w:rPr>
                <w:noProof/>
                <w:webHidden/>
              </w:rPr>
            </w:r>
            <w:r w:rsidR="00631DD9">
              <w:rPr>
                <w:noProof/>
                <w:webHidden/>
              </w:rPr>
              <w:fldChar w:fldCharType="separate"/>
            </w:r>
            <w:r w:rsidR="00BA444E">
              <w:rPr>
                <w:noProof/>
                <w:webHidden/>
              </w:rPr>
              <w:t>4</w:t>
            </w:r>
            <w:r w:rsidR="00631DD9">
              <w:rPr>
                <w:noProof/>
                <w:webHidden/>
              </w:rPr>
              <w:fldChar w:fldCharType="end"/>
            </w:r>
          </w:hyperlink>
        </w:p>
        <w:p w14:paraId="35D1B48B" w14:textId="404DB1A0" w:rsidR="00631DD9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8616036" w:history="1">
            <w:r w:rsidR="00631DD9" w:rsidRPr="000F7EB5">
              <w:rPr>
                <w:rStyle w:val="Hyperlink"/>
                <w:noProof/>
              </w:rPr>
              <w:t>Update, Modify or Remove Site Content</w:t>
            </w:r>
            <w:r w:rsidR="00631DD9">
              <w:rPr>
                <w:noProof/>
                <w:webHidden/>
              </w:rPr>
              <w:tab/>
            </w:r>
            <w:r w:rsidR="00631DD9">
              <w:rPr>
                <w:noProof/>
                <w:webHidden/>
              </w:rPr>
              <w:fldChar w:fldCharType="begin"/>
            </w:r>
            <w:r w:rsidR="00631DD9">
              <w:rPr>
                <w:noProof/>
                <w:webHidden/>
              </w:rPr>
              <w:instrText xml:space="preserve"> PAGEREF _Toc128616036 \h </w:instrText>
            </w:r>
            <w:r w:rsidR="00631DD9">
              <w:rPr>
                <w:noProof/>
                <w:webHidden/>
              </w:rPr>
            </w:r>
            <w:r w:rsidR="00631DD9">
              <w:rPr>
                <w:noProof/>
                <w:webHidden/>
              </w:rPr>
              <w:fldChar w:fldCharType="separate"/>
            </w:r>
            <w:r w:rsidR="00BA444E">
              <w:rPr>
                <w:noProof/>
                <w:webHidden/>
              </w:rPr>
              <w:t>6</w:t>
            </w:r>
            <w:r w:rsidR="00631DD9">
              <w:rPr>
                <w:noProof/>
                <w:webHidden/>
              </w:rPr>
              <w:fldChar w:fldCharType="end"/>
            </w:r>
          </w:hyperlink>
        </w:p>
        <w:p w14:paraId="490804EC" w14:textId="57D926A8" w:rsidR="00631DD9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8616037" w:history="1">
            <w:r w:rsidR="00631DD9" w:rsidRPr="000F7EB5">
              <w:rPr>
                <w:rStyle w:val="Hyperlink"/>
                <w:noProof/>
              </w:rPr>
              <w:t>Resources</w:t>
            </w:r>
            <w:r w:rsidR="00631DD9">
              <w:rPr>
                <w:noProof/>
                <w:webHidden/>
              </w:rPr>
              <w:tab/>
            </w:r>
            <w:r w:rsidR="00631DD9">
              <w:rPr>
                <w:noProof/>
                <w:webHidden/>
              </w:rPr>
              <w:fldChar w:fldCharType="begin"/>
            </w:r>
            <w:r w:rsidR="00631DD9">
              <w:rPr>
                <w:noProof/>
                <w:webHidden/>
              </w:rPr>
              <w:instrText xml:space="preserve"> PAGEREF _Toc128616037 \h </w:instrText>
            </w:r>
            <w:r w:rsidR="00631DD9">
              <w:rPr>
                <w:noProof/>
                <w:webHidden/>
              </w:rPr>
            </w:r>
            <w:r w:rsidR="00631DD9">
              <w:rPr>
                <w:noProof/>
                <w:webHidden/>
              </w:rPr>
              <w:fldChar w:fldCharType="separate"/>
            </w:r>
            <w:r w:rsidR="00BA444E">
              <w:rPr>
                <w:noProof/>
                <w:webHidden/>
              </w:rPr>
              <w:t>11</w:t>
            </w:r>
            <w:r w:rsidR="00631DD9">
              <w:rPr>
                <w:noProof/>
                <w:webHidden/>
              </w:rPr>
              <w:fldChar w:fldCharType="end"/>
            </w:r>
          </w:hyperlink>
        </w:p>
        <w:p w14:paraId="53B1B610" w14:textId="45B38F8A" w:rsidR="00631DD9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8616038" w:history="1">
            <w:r w:rsidR="00631DD9" w:rsidRPr="000F7EB5">
              <w:rPr>
                <w:rStyle w:val="Hyperlink"/>
                <w:noProof/>
              </w:rPr>
              <w:t>Citations</w:t>
            </w:r>
            <w:r w:rsidR="00631DD9">
              <w:rPr>
                <w:noProof/>
                <w:webHidden/>
              </w:rPr>
              <w:tab/>
            </w:r>
            <w:r w:rsidR="00631DD9">
              <w:rPr>
                <w:noProof/>
                <w:webHidden/>
              </w:rPr>
              <w:fldChar w:fldCharType="begin"/>
            </w:r>
            <w:r w:rsidR="00631DD9">
              <w:rPr>
                <w:noProof/>
                <w:webHidden/>
              </w:rPr>
              <w:instrText xml:space="preserve"> PAGEREF _Toc128616038 \h </w:instrText>
            </w:r>
            <w:r w:rsidR="00631DD9">
              <w:rPr>
                <w:noProof/>
                <w:webHidden/>
              </w:rPr>
            </w:r>
            <w:r w:rsidR="00631DD9">
              <w:rPr>
                <w:noProof/>
                <w:webHidden/>
              </w:rPr>
              <w:fldChar w:fldCharType="separate"/>
            </w:r>
            <w:r w:rsidR="00BA444E">
              <w:rPr>
                <w:noProof/>
                <w:webHidden/>
              </w:rPr>
              <w:t>12</w:t>
            </w:r>
            <w:r w:rsidR="00631DD9">
              <w:rPr>
                <w:noProof/>
                <w:webHidden/>
              </w:rPr>
              <w:fldChar w:fldCharType="end"/>
            </w:r>
          </w:hyperlink>
        </w:p>
        <w:p w14:paraId="52F4B5B0" w14:textId="3A8B149B" w:rsidR="00382FFB" w:rsidRDefault="00382FFB">
          <w:r>
            <w:rPr>
              <w:b/>
              <w:bCs/>
              <w:noProof/>
            </w:rPr>
            <w:fldChar w:fldCharType="end"/>
          </w:r>
        </w:p>
      </w:sdtContent>
    </w:sdt>
    <w:p w14:paraId="1CEE2BD3" w14:textId="73DC725F" w:rsidR="00381A01" w:rsidRDefault="00A11B6A" w:rsidP="00563A31">
      <w:pPr>
        <w:rPr>
          <w:u w:val="single"/>
        </w:rPr>
      </w:pPr>
      <w:r>
        <w:rPr>
          <w:sz w:val="28"/>
          <w:szCs w:val="28"/>
          <w:u w:val="single"/>
        </w:rPr>
        <w:t>Github Plan Board</w:t>
      </w:r>
      <w:r w:rsidR="00381A01" w:rsidRPr="00381A01">
        <w:rPr>
          <w:sz w:val="28"/>
          <w:szCs w:val="28"/>
          <w:u w:val="single"/>
        </w:rPr>
        <w:t>:</w:t>
      </w:r>
    </w:p>
    <w:p w14:paraId="0A909220" w14:textId="77777777" w:rsidR="00A11B6A" w:rsidRDefault="00000000" w:rsidP="00563A31">
      <w:pPr>
        <w:rPr>
          <w:sz w:val="22"/>
          <w:szCs w:val="22"/>
          <w:u w:val="single"/>
        </w:rPr>
      </w:pPr>
      <w:hyperlink r:id="rId11" w:history="1">
        <w:r w:rsidR="00A11B6A" w:rsidRPr="00B30B05">
          <w:rPr>
            <w:rStyle w:val="Hyperlink"/>
          </w:rPr>
          <w:t>https://github.com/users/EzraBoersma/projects/3/views/1</w:t>
        </w:r>
      </w:hyperlink>
      <w:r w:rsidR="00A11B6A">
        <w:t xml:space="preserve"> </w:t>
      </w:r>
      <w:r w:rsidR="00206743">
        <w:t xml:space="preserve"> </w:t>
      </w:r>
      <w:r w:rsidR="00381A01" w:rsidRPr="00381A01">
        <w:rPr>
          <w:sz w:val="22"/>
          <w:szCs w:val="22"/>
          <w:u w:val="single"/>
        </w:rPr>
        <w:t xml:space="preserve"> </w:t>
      </w:r>
    </w:p>
    <w:p w14:paraId="67428AF9" w14:textId="22CF68E8" w:rsidR="00A11B6A" w:rsidRDefault="00A11B6A" w:rsidP="00A11B6A">
      <w:pPr>
        <w:rPr>
          <w:u w:val="single"/>
        </w:rPr>
      </w:pPr>
      <w:r>
        <w:rPr>
          <w:sz w:val="28"/>
          <w:szCs w:val="28"/>
          <w:u w:val="single"/>
        </w:rPr>
        <w:t>Github Code Repository</w:t>
      </w:r>
      <w:r w:rsidRPr="00381A01">
        <w:rPr>
          <w:sz w:val="28"/>
          <w:szCs w:val="28"/>
          <w:u w:val="single"/>
        </w:rPr>
        <w:t>:</w:t>
      </w:r>
    </w:p>
    <w:p w14:paraId="0A72BA9A" w14:textId="7A510E90" w:rsidR="00563A31" w:rsidRPr="00381A01" w:rsidRDefault="00000000" w:rsidP="00A11B6A">
      <w:pPr>
        <w:rPr>
          <w:rFonts w:asciiTheme="majorHAnsi" w:hAnsiTheme="majorHAnsi"/>
          <w:caps/>
          <w:color w:val="FFFFFF" w:themeColor="background1"/>
          <w:sz w:val="44"/>
          <w:szCs w:val="36"/>
          <w:u w:val="single"/>
        </w:rPr>
      </w:pPr>
      <w:hyperlink r:id="rId12" w:history="1">
        <w:r w:rsidR="00A11B6A" w:rsidRPr="00B30B05">
          <w:rPr>
            <w:rStyle w:val="Hyperlink"/>
          </w:rPr>
          <w:t>https://github.com/EzraBoersma/ezrab_feedbc</w:t>
        </w:r>
      </w:hyperlink>
      <w:r w:rsidR="00A11B6A">
        <w:t xml:space="preserve"> </w:t>
      </w:r>
      <w:r w:rsidR="00563A31" w:rsidRPr="00381A01">
        <w:rPr>
          <w:u w:val="single"/>
        </w:rPr>
        <w:br w:type="page"/>
      </w:r>
    </w:p>
    <w:p w14:paraId="6E6D6A34" w14:textId="3BD909FA" w:rsidR="00563A31" w:rsidRDefault="00563A31" w:rsidP="00563A31">
      <w:pPr>
        <w:pStyle w:val="Title"/>
        <w:pBdr>
          <w:bottom w:val="single" w:sz="4" w:space="1" w:color="auto"/>
        </w:pBdr>
        <w:jc w:val="left"/>
        <w:rPr>
          <w:color w:val="000000" w:themeColor="text1"/>
        </w:rPr>
      </w:pPr>
      <w:bookmarkStart w:id="46" w:name="_Toc84671829"/>
      <w:bookmarkStart w:id="47" w:name="_Toc84674989"/>
      <w:bookmarkStart w:id="48" w:name="_Toc128616034"/>
      <w:r>
        <w:rPr>
          <w:color w:val="000000" w:themeColor="text1"/>
        </w:rPr>
        <w:lastRenderedPageBreak/>
        <w:t>Introduction</w:t>
      </w:r>
      <w:bookmarkEnd w:id="46"/>
      <w:bookmarkEnd w:id="47"/>
      <w:bookmarkEnd w:id="48"/>
    </w:p>
    <w:p w14:paraId="769038EF" w14:textId="55A19FF2" w:rsidR="00563A31" w:rsidRDefault="00563A31" w:rsidP="00563A31">
      <w:pPr>
        <w:rPr>
          <w:color w:val="000000" w:themeColor="text1"/>
        </w:rPr>
      </w:pPr>
    </w:p>
    <w:p w14:paraId="3481D896" w14:textId="745ECBE1" w:rsidR="00626721" w:rsidRDefault="00626721" w:rsidP="00563A31">
      <w:pPr>
        <w:rPr>
          <w:color w:val="000000" w:themeColor="text1"/>
        </w:rPr>
      </w:pPr>
    </w:p>
    <w:p w14:paraId="73C06B53" w14:textId="77777777" w:rsidR="00626721" w:rsidRDefault="00626721" w:rsidP="00563A31">
      <w:pPr>
        <w:rPr>
          <w:color w:val="000000" w:themeColor="text1"/>
        </w:rPr>
      </w:pPr>
    </w:p>
    <w:p w14:paraId="7DEEC01D" w14:textId="30A65FEB" w:rsidR="00626721" w:rsidRDefault="007207AF" w:rsidP="00626721">
      <w:pPr>
        <w:pStyle w:val="Intro"/>
        <w:spacing w:line="480" w:lineRule="auto"/>
        <w:ind w:left="0" w:firstLine="720"/>
      </w:pPr>
      <w:r>
        <w:t>This document will</w:t>
      </w:r>
      <w:r w:rsidR="00341772">
        <w:t xml:space="preserve"> </w:t>
      </w:r>
      <w:r>
        <w:t xml:space="preserve">outline of the </w:t>
      </w:r>
      <w:r w:rsidR="00341772">
        <w:t xml:space="preserve">details of the </w:t>
      </w:r>
      <w:r w:rsidRPr="007207AF">
        <w:rPr>
          <w:u w:val="single"/>
        </w:rPr>
        <w:t>FeedBC VIU information terminal project</w:t>
      </w:r>
      <w:r>
        <w:t xml:space="preserve">. It will cover important information regarding components of the application, as well as providing detailed instructions for updating the </w:t>
      </w:r>
      <w:r w:rsidR="00F73D46" w:rsidRPr="00F73D46">
        <w:rPr>
          <w:u w:val="single"/>
        </w:rPr>
        <w:t>supplier map</w:t>
      </w:r>
      <w:r w:rsidR="00F73D46">
        <w:t xml:space="preserve"> and </w:t>
      </w:r>
      <w:r w:rsidR="00F73D46" w:rsidRPr="00F73D46">
        <w:rPr>
          <w:u w:val="single"/>
        </w:rPr>
        <w:t>menu</w:t>
      </w:r>
      <w:r w:rsidR="00F73D46">
        <w:t xml:space="preserve"> information.</w:t>
      </w:r>
    </w:p>
    <w:p w14:paraId="31C91992" w14:textId="0AE6B309" w:rsidR="00D8555E" w:rsidRDefault="00D8555E" w:rsidP="00626721">
      <w:pPr>
        <w:pStyle w:val="Intro"/>
        <w:spacing w:line="480" w:lineRule="auto"/>
        <w:ind w:left="0" w:firstLine="720"/>
      </w:pPr>
    </w:p>
    <w:p w14:paraId="4F6F1C96" w14:textId="77777777" w:rsidR="00D8555E" w:rsidRDefault="00D8555E" w:rsidP="00626721">
      <w:pPr>
        <w:pStyle w:val="Intro"/>
        <w:spacing w:line="480" w:lineRule="auto"/>
        <w:ind w:left="0" w:firstLine="720"/>
      </w:pPr>
    </w:p>
    <w:p w14:paraId="69D4644C" w14:textId="77777777" w:rsidR="00626721" w:rsidRDefault="00626721" w:rsidP="007252A5">
      <w:pPr>
        <w:pStyle w:val="Intro"/>
        <w:spacing w:line="480" w:lineRule="auto"/>
        <w:ind w:left="0" w:firstLine="720"/>
      </w:pPr>
    </w:p>
    <w:p w14:paraId="7360EA2D" w14:textId="378BED8E" w:rsidR="00563A31" w:rsidRDefault="00563A31" w:rsidP="00563A31">
      <w:pPr>
        <w:pStyle w:val="Intro"/>
        <w:spacing w:line="480" w:lineRule="auto"/>
        <w:ind w:left="0"/>
      </w:pPr>
      <w:r w:rsidRPr="004E3262">
        <w:rPr>
          <w:rStyle w:val="Heading7Char"/>
          <w:u w:val="none"/>
        </w:rPr>
        <w:t xml:space="preserve">     </w:t>
      </w:r>
      <w:bookmarkStart w:id="49" w:name="_Toc89554660"/>
      <w:r w:rsidRPr="002506C5">
        <w:rPr>
          <w:rStyle w:val="Heading7Char"/>
        </w:rPr>
        <w:t>Software</w:t>
      </w:r>
      <w:bookmarkEnd w:id="49"/>
      <w:r w:rsidR="00584545">
        <w:rPr>
          <w:rStyle w:val="Heading7Char"/>
        </w:rPr>
        <w:t xml:space="preserve"> Required:</w:t>
      </w:r>
    </w:p>
    <w:p w14:paraId="0D8D3B96" w14:textId="77777777" w:rsidR="00584545" w:rsidRDefault="00584545" w:rsidP="00E862F0">
      <w:pPr>
        <w:pStyle w:val="NormalText"/>
        <w:rPr>
          <w:b/>
          <w:bCs/>
        </w:rPr>
      </w:pPr>
      <w:r>
        <w:rPr>
          <w:b/>
          <w:bCs/>
        </w:rPr>
        <w:t>Microsoft Office Excel</w:t>
      </w:r>
    </w:p>
    <w:p w14:paraId="0EF6A63B" w14:textId="4C443B6F" w:rsidR="00F80DCC" w:rsidRPr="00E862F0" w:rsidRDefault="00584545" w:rsidP="00E862F0">
      <w:pPr>
        <w:pStyle w:val="NormalText"/>
        <w:rPr>
          <w:rStyle w:val="Strong"/>
          <w:rFonts w:ascii="Segoe UI" w:hAnsi="Segoe UI"/>
          <w:b/>
          <w:bCs/>
          <w:color w:val="212529"/>
          <w:sz w:val="23"/>
        </w:rPr>
      </w:pPr>
      <w:r>
        <w:rPr>
          <w:b/>
          <w:bCs/>
        </w:rPr>
        <w:t xml:space="preserve">Microsoft VS Code </w:t>
      </w:r>
      <w:r>
        <w:t xml:space="preserve">or </w:t>
      </w:r>
      <w:r w:rsidRPr="00584545">
        <w:rPr>
          <w:u w:val="single"/>
        </w:rPr>
        <w:t>other editor</w:t>
      </w:r>
      <w:r>
        <w:t xml:space="preserve"> (if making changes to actual code)</w:t>
      </w:r>
      <w:r w:rsidR="0071584C">
        <w:rPr>
          <w:rStyle w:val="Strong"/>
          <w:rFonts w:ascii="Segoe UI" w:eastAsia="Times New Roman" w:hAnsi="Segoe UI"/>
          <w:color w:val="212529"/>
          <w:sz w:val="20"/>
          <w:szCs w:val="20"/>
          <w:lang w:val="en-CA" w:eastAsia="en-CA"/>
        </w:rPr>
        <w:br w:type="page"/>
      </w:r>
    </w:p>
    <w:p w14:paraId="03459BF0" w14:textId="2EE8578D" w:rsidR="00EA2830" w:rsidRDefault="00341772" w:rsidP="0091457D">
      <w:pPr>
        <w:pStyle w:val="Title"/>
        <w:pBdr>
          <w:bottom w:val="single" w:sz="4" w:space="1" w:color="auto"/>
        </w:pBdr>
        <w:rPr>
          <w:rStyle w:val="Strong"/>
          <w:color w:val="000000" w:themeColor="text1"/>
          <w:sz w:val="44"/>
        </w:rPr>
      </w:pPr>
      <w:bookmarkStart w:id="50" w:name="_Toc128616035"/>
      <w:r>
        <w:rPr>
          <w:rStyle w:val="Strong"/>
          <w:color w:val="000000" w:themeColor="text1"/>
          <w:sz w:val="44"/>
        </w:rPr>
        <w:lastRenderedPageBreak/>
        <w:t>Project C</w:t>
      </w:r>
      <w:r w:rsidR="00382FFB">
        <w:rPr>
          <w:rStyle w:val="Strong"/>
          <w:color w:val="000000" w:themeColor="text1"/>
          <w:sz w:val="44"/>
        </w:rPr>
        <w:t>o</w:t>
      </w:r>
      <w:r>
        <w:rPr>
          <w:rStyle w:val="Strong"/>
          <w:color w:val="000000" w:themeColor="text1"/>
          <w:sz w:val="44"/>
        </w:rPr>
        <w:t>mponents</w:t>
      </w:r>
      <w:r w:rsidR="0091457D">
        <w:rPr>
          <w:rStyle w:val="Strong"/>
          <w:color w:val="000000" w:themeColor="text1"/>
          <w:sz w:val="44"/>
        </w:rPr>
        <w:t xml:space="preserve">: </w:t>
      </w:r>
      <w:r w:rsidR="001953C3">
        <w:rPr>
          <w:rStyle w:val="Strong"/>
          <w:color w:val="000000" w:themeColor="text1"/>
          <w:sz w:val="44"/>
        </w:rPr>
        <w:br/>
      </w:r>
      <w:r w:rsidR="0091457D">
        <w:rPr>
          <w:rStyle w:val="Strong"/>
          <w:color w:val="000000" w:themeColor="text1"/>
          <w:sz w:val="44"/>
        </w:rPr>
        <w:t>What Makes Up T</w:t>
      </w:r>
      <w:r w:rsidR="00CC35E1">
        <w:rPr>
          <w:rStyle w:val="Strong"/>
          <w:color w:val="000000" w:themeColor="text1"/>
          <w:sz w:val="44"/>
        </w:rPr>
        <w:t>h</w:t>
      </w:r>
      <w:r w:rsidR="0091457D">
        <w:rPr>
          <w:rStyle w:val="Strong"/>
          <w:color w:val="000000" w:themeColor="text1"/>
          <w:sz w:val="44"/>
        </w:rPr>
        <w:t>is Application</w:t>
      </w:r>
      <w:r w:rsidR="001953C3">
        <w:rPr>
          <w:rStyle w:val="Strong"/>
          <w:color w:val="000000" w:themeColor="text1"/>
          <w:sz w:val="44"/>
        </w:rPr>
        <w:t>?</w:t>
      </w:r>
      <w:bookmarkEnd w:id="50"/>
    </w:p>
    <w:p w14:paraId="1B0C01F6" w14:textId="77777777" w:rsidR="001953C3" w:rsidRPr="001953C3" w:rsidRDefault="001953C3" w:rsidP="001953C3"/>
    <w:p w14:paraId="6684698B" w14:textId="257705D8" w:rsidR="00011274" w:rsidRPr="00CC262B" w:rsidRDefault="00AB5AAE" w:rsidP="00011274">
      <w:pPr>
        <w:pStyle w:val="Subheader"/>
        <w:rPr>
          <w:rStyle w:val="Strong"/>
          <w:b/>
          <w:bCs/>
        </w:rPr>
      </w:pPr>
      <w:r>
        <w:rPr>
          <w:rStyle w:val="Heading5Char"/>
          <w:color w:val="333333" w:themeColor="accent1"/>
        </w:rPr>
        <w:t xml:space="preserve">FeedBC </w:t>
      </w:r>
      <w:r w:rsidR="00011274">
        <w:rPr>
          <w:rStyle w:val="Heading5Char"/>
          <w:color w:val="333333" w:themeColor="accent1"/>
        </w:rPr>
        <w:t xml:space="preserve">Interactive </w:t>
      </w:r>
      <w:r>
        <w:rPr>
          <w:rStyle w:val="Heading5Char"/>
          <w:color w:val="333333" w:themeColor="accent1"/>
        </w:rPr>
        <w:t xml:space="preserve">Local Food </w:t>
      </w:r>
      <w:r w:rsidR="00011274">
        <w:rPr>
          <w:rStyle w:val="Heading5Char"/>
          <w:color w:val="333333" w:themeColor="accent1"/>
        </w:rPr>
        <w:t>Map</w:t>
      </w:r>
    </w:p>
    <w:p w14:paraId="00D1DFA1" w14:textId="57509BB8" w:rsidR="00011274" w:rsidRDefault="00CA1263" w:rsidP="00CA1263">
      <w:pPr>
        <w:pStyle w:val="ListParagraph"/>
        <w:numPr>
          <w:ilvl w:val="0"/>
          <w:numId w:val="0"/>
        </w:numPr>
        <w:ind w:firstLine="567"/>
        <w:jc w:val="left"/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t>T</w:t>
      </w:r>
      <w:r w:rsidR="004C0B31">
        <w:rPr>
          <w:rStyle w:val="Strong"/>
          <w:rFonts w:ascii="Segoe UI" w:hAnsi="Segoe UI"/>
          <w:color w:val="212529"/>
          <w:sz w:val="23"/>
          <w:shd w:val="clear" w:color="auto" w:fill="FFFFFF"/>
        </w:rPr>
        <w:t>he</w:t>
      </w: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 heart of the application, the</w:t>
      </w:r>
      <w:r w:rsidR="004C0B31"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 interactive map is a Java</w:t>
      </w: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t>S</w:t>
      </w:r>
      <w:r w:rsidR="004C0B31"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cript vector map which displays dynamically generated </w:t>
      </w:r>
      <w:hyperlink r:id="rId13" w:history="1">
        <w:r w:rsidR="004C0B31" w:rsidRPr="00CA1263">
          <w:rPr>
            <w:rStyle w:val="Hyperlink"/>
            <w:sz w:val="23"/>
            <w:shd w:val="clear" w:color="auto" w:fill="FFFFFF"/>
          </w:rPr>
          <w:t>Advanced Map Markers</w:t>
        </w:r>
      </w:hyperlink>
      <w:r w:rsidR="004C0B31"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 and a corresponding </w:t>
      </w: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map </w:t>
      </w:r>
      <w:r w:rsidR="004C0B31">
        <w:rPr>
          <w:rStyle w:val="Strong"/>
          <w:rFonts w:ascii="Segoe UI" w:hAnsi="Segoe UI"/>
          <w:color w:val="212529"/>
          <w:sz w:val="23"/>
          <w:shd w:val="clear" w:color="auto" w:fill="FFFFFF"/>
        </w:rPr>
        <w:t>legend</w:t>
      </w: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t>. Each marker and legend item will bring up information about the selected food supplier and will show their location on our food map.</w:t>
      </w:r>
      <w:r w:rsidR="00011274">
        <w:rPr>
          <w:rStyle w:val="Strong"/>
          <w:rFonts w:ascii="Segoe UI" w:hAnsi="Segoe UI"/>
          <w:color w:val="212529"/>
          <w:sz w:val="23"/>
          <w:shd w:val="clear" w:color="auto" w:fill="FFFFFF"/>
        </w:rPr>
        <w:br/>
      </w:r>
      <w:r w:rsidR="00011274">
        <w:rPr>
          <w:rStyle w:val="Strong"/>
          <w:rFonts w:ascii="Segoe UI" w:hAnsi="Segoe UI"/>
          <w:color w:val="212529"/>
          <w:sz w:val="23"/>
          <w:shd w:val="clear" w:color="auto" w:fill="FFFFFF"/>
        </w:rPr>
        <w:br/>
        <w:t xml:space="preserve">This uses the following components: </w:t>
      </w:r>
    </w:p>
    <w:p w14:paraId="06A70953" w14:textId="77777777" w:rsidR="006F4033" w:rsidRDefault="006F4033" w:rsidP="00011274">
      <w:pPr>
        <w:pStyle w:val="ListParagraph"/>
        <w:numPr>
          <w:ilvl w:val="0"/>
          <w:numId w:val="4"/>
        </w:numPr>
        <w:jc w:val="left"/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Implemented using the </w:t>
      </w:r>
      <w:hyperlink r:id="rId14" w:history="1">
        <w:r w:rsidRPr="004C0B31">
          <w:rPr>
            <w:rStyle w:val="Hyperlink"/>
            <w:sz w:val="23"/>
            <w:shd w:val="clear" w:color="auto" w:fill="FFFFFF"/>
          </w:rPr>
          <w:t>Google Maps API</w:t>
        </w:r>
      </w:hyperlink>
    </w:p>
    <w:p w14:paraId="5E5ACCFD" w14:textId="69D96C80" w:rsidR="00CA1263" w:rsidRDefault="006F4033" w:rsidP="00011274">
      <w:pPr>
        <w:pStyle w:val="ListParagraph"/>
        <w:numPr>
          <w:ilvl w:val="0"/>
          <w:numId w:val="4"/>
        </w:numPr>
        <w:jc w:val="left"/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t>D</w:t>
      </w:r>
      <w:r w:rsidR="00CA1263"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ynamically generated </w:t>
      </w:r>
      <w:hyperlink r:id="rId15" w:history="1">
        <w:r w:rsidR="00CA1263" w:rsidRPr="00CA1263">
          <w:rPr>
            <w:rStyle w:val="Hyperlink"/>
            <w:sz w:val="23"/>
            <w:shd w:val="clear" w:color="auto" w:fill="FFFFFF"/>
          </w:rPr>
          <w:t>Advanced Map Markers</w:t>
        </w:r>
      </w:hyperlink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 and Legend</w:t>
      </w:r>
    </w:p>
    <w:p w14:paraId="567B546A" w14:textId="36B3FD21" w:rsidR="00AB5AAE" w:rsidRDefault="006F4033" w:rsidP="00AB5AAE">
      <w:pPr>
        <w:pStyle w:val="ListParagraph"/>
        <w:numPr>
          <w:ilvl w:val="0"/>
          <w:numId w:val="4"/>
        </w:numPr>
        <w:jc w:val="left"/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JavaScript AJAX to load data from </w:t>
      </w:r>
      <w:r w:rsidR="000F52CB">
        <w:rPr>
          <w:rStyle w:val="Strong"/>
          <w:rFonts w:ascii="Segoe UI" w:hAnsi="Segoe UI"/>
          <w:color w:val="212529"/>
          <w:sz w:val="23"/>
          <w:shd w:val="clear" w:color="auto" w:fill="FFFFFF"/>
        </w:rPr>
        <w:t>an excel workbook which is exported as a CSV -</w:t>
      </w:r>
      <w:r w:rsidR="000F52CB">
        <w:rPr>
          <w:rStyle w:val="Strong"/>
          <w:rFonts w:ascii="Segoe UI" w:hAnsi="Segoe UI"/>
          <w:color w:val="212529"/>
          <w:sz w:val="23"/>
          <w:shd w:val="clear" w:color="auto" w:fill="FFFFFF"/>
        </w:rPr>
        <w:br/>
        <w:t>to allow easy editing  and adding of components.</w:t>
      </w:r>
    </w:p>
    <w:p w14:paraId="3202AEC2" w14:textId="5D170351" w:rsidR="001953C3" w:rsidRDefault="001953C3">
      <w:pPr>
        <w:rPr>
          <w:rStyle w:val="Strong"/>
          <w:rFonts w:ascii="Segoe UI" w:hAnsi="Segoe UI"/>
          <w:color w:val="212529"/>
          <w:sz w:val="23"/>
          <w:shd w:val="clear" w:color="auto" w:fill="FFFFFF"/>
          <w:lang w:bidi="hi-IN"/>
        </w:rPr>
      </w:pP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br w:type="page"/>
      </w:r>
    </w:p>
    <w:p w14:paraId="761D01B2" w14:textId="51CDA84C" w:rsidR="000F52CB" w:rsidRPr="00CC262B" w:rsidRDefault="00AB5AAE" w:rsidP="000F52CB">
      <w:pPr>
        <w:pStyle w:val="Subheader"/>
        <w:rPr>
          <w:rStyle w:val="Strong"/>
          <w:b/>
          <w:bCs/>
        </w:rPr>
      </w:pPr>
      <w:r>
        <w:rPr>
          <w:rStyle w:val="Heading5Char"/>
          <w:color w:val="333333" w:themeColor="accent1"/>
        </w:rPr>
        <w:lastRenderedPageBreak/>
        <w:t xml:space="preserve">Food Services </w:t>
      </w:r>
      <w:r w:rsidR="000F52CB">
        <w:rPr>
          <w:rStyle w:val="Heading5Char"/>
          <w:color w:val="333333" w:themeColor="accent1"/>
        </w:rPr>
        <w:t xml:space="preserve">Interactive </w:t>
      </w:r>
      <w:r>
        <w:rPr>
          <w:rStyle w:val="Heading5Char"/>
          <w:color w:val="333333" w:themeColor="accent1"/>
        </w:rPr>
        <w:t xml:space="preserve">Outlet </w:t>
      </w:r>
      <w:r w:rsidR="000F52CB">
        <w:rPr>
          <w:rStyle w:val="Heading5Char"/>
          <w:color w:val="333333" w:themeColor="accent1"/>
        </w:rPr>
        <w:t>Menus</w:t>
      </w:r>
    </w:p>
    <w:p w14:paraId="51D6F8DB" w14:textId="7D0728B4" w:rsidR="000F52CB" w:rsidRDefault="002C248A" w:rsidP="000F52CB">
      <w:pPr>
        <w:pStyle w:val="ListParagraph"/>
        <w:numPr>
          <w:ilvl w:val="0"/>
          <w:numId w:val="0"/>
        </w:numPr>
        <w:ind w:firstLine="567"/>
        <w:jc w:val="left"/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t>Another primary activity in this app is the accordion sections that contain the menu items for each of the food outlets operating under Food Services.</w:t>
      </w:r>
      <w:r w:rsidR="00AB5AAE"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 These items will provide information about nutritional data, local food-sourcing, dietary compatibility, and allergen presence, in each of the food offerings currently available.</w:t>
      </w:r>
      <w:r w:rsidR="000F52CB">
        <w:rPr>
          <w:rStyle w:val="Strong"/>
          <w:rFonts w:ascii="Segoe UI" w:hAnsi="Segoe UI"/>
          <w:color w:val="212529"/>
          <w:sz w:val="23"/>
          <w:shd w:val="clear" w:color="auto" w:fill="FFFFFF"/>
        </w:rPr>
        <w:br/>
      </w:r>
      <w:r w:rsidR="000F52CB">
        <w:rPr>
          <w:rStyle w:val="Strong"/>
          <w:rFonts w:ascii="Segoe UI" w:hAnsi="Segoe UI"/>
          <w:color w:val="212529"/>
          <w:sz w:val="23"/>
          <w:shd w:val="clear" w:color="auto" w:fill="FFFFFF"/>
        </w:rPr>
        <w:br/>
        <w:t xml:space="preserve">This uses the following components: </w:t>
      </w:r>
    </w:p>
    <w:p w14:paraId="44264D00" w14:textId="3BF8766C" w:rsidR="000F52CB" w:rsidRDefault="000F52CB" w:rsidP="000F52CB">
      <w:pPr>
        <w:pStyle w:val="ListParagraph"/>
        <w:numPr>
          <w:ilvl w:val="0"/>
          <w:numId w:val="4"/>
        </w:numPr>
        <w:jc w:val="left"/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Dynamically generated menus </w:t>
      </w:r>
    </w:p>
    <w:p w14:paraId="45E3DD08" w14:textId="6BD7FEB7" w:rsidR="002C248A" w:rsidRDefault="002C248A" w:rsidP="000F52CB">
      <w:pPr>
        <w:pStyle w:val="ListParagraph"/>
        <w:numPr>
          <w:ilvl w:val="0"/>
          <w:numId w:val="4"/>
        </w:numPr>
        <w:jc w:val="left"/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t>Bootstrap Grid Layout</w:t>
      </w:r>
    </w:p>
    <w:p w14:paraId="537B85CE" w14:textId="7405885D" w:rsidR="00AB5AAE" w:rsidRDefault="000F52CB" w:rsidP="00AB5AAE">
      <w:pPr>
        <w:pStyle w:val="ListParagraph"/>
        <w:numPr>
          <w:ilvl w:val="0"/>
          <w:numId w:val="4"/>
        </w:numPr>
        <w:jc w:val="left"/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t>JavaScript AJAX to load data from an excel workbook which is exported as a CSV -</w:t>
      </w: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br/>
        <w:t>to allow easy editing and adding of components.</w:t>
      </w:r>
    </w:p>
    <w:p w14:paraId="134D573E" w14:textId="77777777" w:rsidR="001953C3" w:rsidRPr="001953C3" w:rsidRDefault="001953C3" w:rsidP="001953C3">
      <w:pPr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</w:p>
    <w:p w14:paraId="03A95EA1" w14:textId="313163C0" w:rsidR="00AB5AAE" w:rsidRPr="00CC262B" w:rsidRDefault="00AB5AAE" w:rsidP="00AB5AAE">
      <w:pPr>
        <w:pStyle w:val="Subheader"/>
        <w:rPr>
          <w:rStyle w:val="Strong"/>
          <w:b/>
          <w:bCs/>
        </w:rPr>
      </w:pPr>
      <w:r>
        <w:rPr>
          <w:rStyle w:val="Heading5Char"/>
          <w:color w:val="333333" w:themeColor="accent1"/>
        </w:rPr>
        <w:t>Food Services Order Online Hook-in</w:t>
      </w:r>
    </w:p>
    <w:p w14:paraId="139FF6F8" w14:textId="7F28F645" w:rsidR="00AB5AAE" w:rsidRDefault="00AB5AAE" w:rsidP="00AB5AAE">
      <w:pPr>
        <w:pStyle w:val="ListParagraph"/>
        <w:numPr>
          <w:ilvl w:val="0"/>
          <w:numId w:val="0"/>
        </w:numPr>
        <w:ind w:firstLine="567"/>
        <w:jc w:val="left"/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Lastly, this platform will be linked into the online ordering </w:t>
      </w:r>
      <w:proofErr w:type="spellStart"/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t>platorm</w:t>
      </w:r>
      <w:proofErr w:type="spellEnd"/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 for Food Services. There is no authentication outside that which already exists on that platform – and the kiosk MDM software will prevent any user data from being stored on the browser or device.</w:t>
      </w: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br/>
      </w: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br/>
        <w:t xml:space="preserve">This uses the following components: </w:t>
      </w:r>
    </w:p>
    <w:p w14:paraId="7AD24F92" w14:textId="03B61E3C" w:rsidR="00AB5AAE" w:rsidRDefault="00AB5AAE" w:rsidP="00AB5AAE">
      <w:pPr>
        <w:pStyle w:val="ListParagraph"/>
        <w:numPr>
          <w:ilvl w:val="0"/>
          <w:numId w:val="4"/>
        </w:numPr>
        <w:jc w:val="left"/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t>Food Services Online Ordering Site</w:t>
      </w:r>
    </w:p>
    <w:p w14:paraId="71439F2E" w14:textId="3AED58ED" w:rsidR="00AB5AAE" w:rsidRDefault="00AB5AAE" w:rsidP="00AB5AAE">
      <w:pPr>
        <w:pStyle w:val="ListParagraph"/>
        <w:numPr>
          <w:ilvl w:val="0"/>
          <w:numId w:val="4"/>
        </w:numPr>
        <w:jc w:val="left"/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  <w:proofErr w:type="spellStart"/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t>Scalefusion</w:t>
      </w:r>
      <w:proofErr w:type="spellEnd"/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 MDM Kiosk Lockdown</w:t>
      </w:r>
    </w:p>
    <w:p w14:paraId="733998D7" w14:textId="77777777" w:rsidR="00AB5AAE" w:rsidRPr="00AB5AAE" w:rsidRDefault="00AB5AAE" w:rsidP="00AB5AAE">
      <w:pPr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</w:p>
    <w:p w14:paraId="429080B7" w14:textId="185080D5" w:rsidR="006F4033" w:rsidRDefault="006F4033" w:rsidP="006F4033">
      <w:pPr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</w:p>
    <w:p w14:paraId="1968DA1E" w14:textId="7D3AD53E" w:rsidR="00011274" w:rsidRPr="00550367" w:rsidRDefault="00011274" w:rsidP="00C37A00">
      <w:pPr>
        <w:shd w:val="clear" w:color="auto" w:fill="FFFFFF"/>
        <w:spacing w:before="100" w:beforeAutospacing="1" w:after="100" w:afterAutospacing="1" w:line="240" w:lineRule="auto"/>
        <w:ind w:firstLine="720"/>
        <w:rPr>
          <w:rStyle w:val="Strong"/>
          <w:rFonts w:ascii="Segoe UI" w:eastAsia="Times New Roman" w:hAnsi="Segoe UI"/>
          <w:color w:val="1D2125"/>
          <w:sz w:val="23"/>
          <w:lang w:val="en-CA" w:eastAsia="en-CA"/>
        </w:rPr>
      </w:pPr>
      <w:r>
        <w:rPr>
          <w:rFonts w:eastAsia="Times New Roman"/>
          <w:color w:val="1D2125"/>
          <w:lang w:val="en-CA" w:eastAsia="en-CA"/>
        </w:rPr>
        <w:br w:type="page"/>
      </w:r>
    </w:p>
    <w:p w14:paraId="362C0BF7" w14:textId="5BAD9529" w:rsidR="00FB3F40" w:rsidRPr="0005443C" w:rsidRDefault="00197BC0" w:rsidP="0005443C">
      <w:pPr>
        <w:pStyle w:val="Title"/>
        <w:pBdr>
          <w:bottom w:val="single" w:sz="4" w:space="1" w:color="auto"/>
        </w:pBdr>
        <w:rPr>
          <w:color w:val="000000" w:themeColor="text1"/>
        </w:rPr>
      </w:pPr>
      <w:bookmarkStart w:id="51" w:name="_Toc128616036"/>
      <w:r>
        <w:rPr>
          <w:color w:val="000000" w:themeColor="text1"/>
        </w:rPr>
        <w:lastRenderedPageBreak/>
        <w:t>U</w:t>
      </w:r>
      <w:r w:rsidR="00F73D46">
        <w:rPr>
          <w:color w:val="000000" w:themeColor="text1"/>
        </w:rPr>
        <w:t>pdate</w:t>
      </w:r>
      <w:r>
        <w:rPr>
          <w:color w:val="000000" w:themeColor="text1"/>
        </w:rPr>
        <w:t>, Modify or Remove</w:t>
      </w:r>
      <w:r w:rsidR="00C177AF">
        <w:rPr>
          <w:color w:val="000000" w:themeColor="text1"/>
        </w:rPr>
        <w:t xml:space="preserve"> </w:t>
      </w:r>
      <w:r w:rsidR="00011274">
        <w:rPr>
          <w:color w:val="000000" w:themeColor="text1"/>
        </w:rPr>
        <w:t>Site C</w:t>
      </w:r>
      <w:r w:rsidR="008506F4">
        <w:rPr>
          <w:color w:val="000000" w:themeColor="text1"/>
        </w:rPr>
        <w:t>o</w:t>
      </w:r>
      <w:r w:rsidR="00011274">
        <w:rPr>
          <w:color w:val="000000" w:themeColor="text1"/>
        </w:rPr>
        <w:t>ntent</w:t>
      </w:r>
      <w:bookmarkEnd w:id="51"/>
    </w:p>
    <w:p w14:paraId="7DA6A611" w14:textId="6C1A1ACF" w:rsidR="00FB3F40" w:rsidRPr="00591E90" w:rsidRDefault="00FB3F40" w:rsidP="00FB3F40">
      <w:pPr>
        <w:pStyle w:val="Subheader"/>
        <w:rPr>
          <w:rFonts w:asciiTheme="majorHAnsi" w:hAnsiTheme="majorHAnsi"/>
          <w:b/>
          <w:bCs/>
          <w:sz w:val="24"/>
        </w:rPr>
      </w:pPr>
      <w:r>
        <w:rPr>
          <w:rStyle w:val="Heading5Char"/>
          <w:color w:val="333333" w:themeColor="accent1"/>
        </w:rPr>
        <w:t>Before You Begin</w:t>
      </w:r>
    </w:p>
    <w:p w14:paraId="68F3468E" w14:textId="5D9D9180" w:rsidR="00367C17" w:rsidRPr="006F4033" w:rsidRDefault="00367C17" w:rsidP="00FB3F40">
      <w:pPr>
        <w:pStyle w:val="Strong1"/>
        <w:jc w:val="center"/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Please review the </w:t>
      </w:r>
      <w:r w:rsidR="004B726A">
        <w:rPr>
          <w:rStyle w:val="Strong"/>
          <w:rFonts w:ascii="Segoe UI" w:hAnsi="Segoe UI"/>
          <w:color w:val="212529"/>
          <w:sz w:val="23"/>
          <w:shd w:val="clear" w:color="auto" w:fill="FFFFFF"/>
        </w:rPr>
        <w:t>information on this page</w:t>
      </w: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 prior to making any data changes</w:t>
      </w:r>
      <w:r w:rsidR="00197BC0">
        <w:rPr>
          <w:rStyle w:val="Strong"/>
          <w:rFonts w:ascii="Segoe UI" w:hAnsi="Segoe UI"/>
          <w:color w:val="212529"/>
          <w:sz w:val="23"/>
          <w:shd w:val="clear" w:color="auto" w:fill="FFFFFF"/>
        </w:rPr>
        <w:t>:</w:t>
      </w: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br/>
      </w:r>
    </w:p>
    <w:p w14:paraId="1AD1C2B1" w14:textId="0256F572" w:rsidR="006F4033" w:rsidRPr="006F4033" w:rsidRDefault="0005443C" w:rsidP="006F4033">
      <w:pPr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488657BE" wp14:editId="4F5B7A28">
                <wp:simplePos x="0" y="0"/>
                <wp:positionH relativeFrom="column">
                  <wp:posOffset>1934606</wp:posOffset>
                </wp:positionH>
                <wp:positionV relativeFrom="paragraph">
                  <wp:posOffset>13558</wp:posOffset>
                </wp:positionV>
                <wp:extent cx="4381500" cy="3669030"/>
                <wp:effectExtent l="0" t="0" r="0" b="7620"/>
                <wp:wrapThrough wrapText="bothSides">
                  <wp:wrapPolygon edited="0">
                    <wp:start x="376" y="0"/>
                    <wp:lineTo x="376" y="19738"/>
                    <wp:lineTo x="0" y="20523"/>
                    <wp:lineTo x="0" y="21533"/>
                    <wp:lineTo x="21506" y="21533"/>
                    <wp:lineTo x="21506" y="20523"/>
                    <wp:lineTo x="21412" y="0"/>
                    <wp:lineTo x="376" y="0"/>
                  </wp:wrapPolygon>
                </wp:wrapThrough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500" cy="3669030"/>
                          <a:chOff x="0" y="0"/>
                          <a:chExt cx="4381500" cy="366933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878" y="0"/>
                            <a:ext cx="4223385" cy="3443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3479470"/>
                            <a:ext cx="4381500" cy="1898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90B01C6" w14:textId="700E1BF9" w:rsidR="009A52FF" w:rsidRPr="00D5132A" w:rsidRDefault="009A52FF" w:rsidP="009A52FF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color w:val="333333" w:themeColor="accent1"/>
                                  <w:sz w:val="23"/>
                                  <w:szCs w:val="23"/>
                                  <w:shd w:val="clear" w:color="auto" w:fill="FFFFFF"/>
                                </w:rPr>
                              </w:pPr>
                              <w:r w:rsidRPr="00D5132A">
                                <w:rPr>
                                  <w:color w:val="333333" w:themeColor="accent1"/>
                                </w:rPr>
                                <w:t xml:space="preserve">Figure </w:t>
                              </w:r>
                              <w:r w:rsidRPr="00D5132A">
                                <w:rPr>
                                  <w:color w:val="333333" w:themeColor="accent1"/>
                                </w:rPr>
                                <w:fldChar w:fldCharType="begin"/>
                              </w:r>
                              <w:r w:rsidRPr="00D5132A">
                                <w:rPr>
                                  <w:color w:val="333333" w:themeColor="accent1"/>
                                </w:rPr>
                                <w:instrText xml:space="preserve"> SEQ Figure \* ARABIC </w:instrText>
                              </w:r>
                              <w:r w:rsidRPr="00D5132A">
                                <w:rPr>
                                  <w:color w:val="333333" w:themeColor="accent1"/>
                                </w:rPr>
                                <w:fldChar w:fldCharType="separate"/>
                              </w:r>
                              <w:r w:rsidR="00BA444E">
                                <w:rPr>
                                  <w:noProof/>
                                  <w:color w:val="333333" w:themeColor="accent1"/>
                                </w:rPr>
                                <w:t>1</w:t>
                              </w:r>
                              <w:r w:rsidRPr="00D5132A">
                                <w:rPr>
                                  <w:color w:val="333333" w:themeColor="accent1"/>
                                </w:rPr>
                                <w:fldChar w:fldCharType="end"/>
                              </w:r>
                              <w:r w:rsidRPr="00D5132A">
                                <w:rPr>
                                  <w:color w:val="333333" w:themeColor="accent1"/>
                                </w:rPr>
                                <w:t xml:space="preserve"> - Make sure your settings reflect those seen </w:t>
                              </w:r>
                              <w:r w:rsidR="00371B00">
                                <w:rPr>
                                  <w:color w:val="333333" w:themeColor="accent1"/>
                                </w:rPr>
                                <w:t>in the image</w:t>
                              </w:r>
                              <w:r w:rsidRPr="00D5132A">
                                <w:rPr>
                                  <w:color w:val="333333" w:themeColor="accent1"/>
                                </w:rPr>
                                <w:t>, then click OK.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8657BE" id="Group 5" o:spid="_x0000_s1030" style="position:absolute;margin-left:152.35pt;margin-top:1.05pt;width:345pt;height:288.9pt;z-index:251656192;mso-height-relative:margin" coordsize="43815,3669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31" type="#_x0000_t75" style="position:absolute;left:1068;width:42234;height:34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">
                  <v:imagedata r:id="rId1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2" type="#_x0000_t202" style="position:absolute;top:34794;width:438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090B01C6" w14:textId="700E1BF9" w:rsidR="009A52FF" w:rsidRPr="00D5132A" w:rsidRDefault="009A52FF" w:rsidP="009A52FF">
                        <w:pPr>
                          <w:pStyle w:val="Caption"/>
                          <w:jc w:val="center"/>
                          <w:rPr>
                            <w:noProof/>
                            <w:color w:val="333333" w:themeColor="accent1"/>
                            <w:sz w:val="23"/>
                            <w:szCs w:val="23"/>
                            <w:shd w:val="clear" w:color="auto" w:fill="FFFFFF"/>
                          </w:rPr>
                        </w:pPr>
                        <w:r w:rsidRPr="00D5132A">
                          <w:rPr>
                            <w:color w:val="333333" w:themeColor="accent1"/>
                          </w:rPr>
                          <w:t xml:space="preserve">Figure </w:t>
                        </w:r>
                        <w:r w:rsidRPr="00D5132A">
                          <w:rPr>
                            <w:color w:val="333333" w:themeColor="accent1"/>
                          </w:rPr>
                          <w:fldChar w:fldCharType="begin"/>
                        </w:r>
                        <w:r w:rsidRPr="00D5132A">
                          <w:rPr>
                            <w:color w:val="333333" w:themeColor="accent1"/>
                          </w:rPr>
                          <w:instrText xml:space="preserve"> SEQ Figure \* ARABIC </w:instrText>
                        </w:r>
                        <w:r w:rsidRPr="00D5132A">
                          <w:rPr>
                            <w:color w:val="333333" w:themeColor="accent1"/>
                          </w:rPr>
                          <w:fldChar w:fldCharType="separate"/>
                        </w:r>
                        <w:r w:rsidR="00BA444E">
                          <w:rPr>
                            <w:noProof/>
                            <w:color w:val="333333" w:themeColor="accent1"/>
                          </w:rPr>
                          <w:t>1</w:t>
                        </w:r>
                        <w:r w:rsidRPr="00D5132A">
                          <w:rPr>
                            <w:color w:val="333333" w:themeColor="accent1"/>
                          </w:rPr>
                          <w:fldChar w:fldCharType="end"/>
                        </w:r>
                        <w:r w:rsidRPr="00D5132A">
                          <w:rPr>
                            <w:color w:val="333333" w:themeColor="accent1"/>
                          </w:rPr>
                          <w:t xml:space="preserve"> - Make sure your settings reflect those seen </w:t>
                        </w:r>
                        <w:r w:rsidR="00371B00">
                          <w:rPr>
                            <w:color w:val="333333" w:themeColor="accent1"/>
                          </w:rPr>
                          <w:t>in the image</w:t>
                        </w:r>
                        <w:r w:rsidRPr="00D5132A">
                          <w:rPr>
                            <w:color w:val="333333" w:themeColor="accent1"/>
                          </w:rPr>
                          <w:t>, then click OK.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6F4033" w:rsidRPr="00197BC0">
        <w:rPr>
          <w:rStyle w:val="Strong"/>
          <w:rFonts w:ascii="Segoe UI" w:hAnsi="Segoe UI"/>
          <w:b/>
          <w:bCs/>
          <w:color w:val="212529"/>
          <w:sz w:val="23"/>
          <w:shd w:val="clear" w:color="auto" w:fill="FFFFFF"/>
        </w:rPr>
        <w:t>1.)</w:t>
      </w:r>
      <w:r w:rsidR="006F4033" w:rsidRPr="006F4033"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 In </w:t>
      </w:r>
      <w:r w:rsidR="006F4033" w:rsidRPr="00197BC0">
        <w:rPr>
          <w:rStyle w:val="Strong"/>
          <w:rFonts w:ascii="Segoe UI" w:hAnsi="Segoe UI"/>
          <w:color w:val="212529"/>
          <w:sz w:val="23"/>
          <w:u w:val="single"/>
          <w:shd w:val="clear" w:color="auto" w:fill="FFFFFF"/>
        </w:rPr>
        <w:t>Microsoft Excel</w:t>
      </w:r>
      <w:r w:rsidR="006F4033" w:rsidRPr="006F4033">
        <w:rPr>
          <w:rStyle w:val="Strong"/>
          <w:rFonts w:ascii="Segoe UI" w:hAnsi="Segoe UI"/>
          <w:color w:val="212529"/>
          <w:sz w:val="23"/>
          <w:shd w:val="clear" w:color="auto" w:fill="FFFFFF"/>
        </w:rPr>
        <w:t>, go to</w:t>
      </w:r>
      <w:r w:rsidR="00FB3F40">
        <w:rPr>
          <w:rStyle w:val="Strong"/>
          <w:rFonts w:ascii="Segoe UI" w:hAnsi="Segoe UI"/>
          <w:color w:val="212529"/>
          <w:sz w:val="23"/>
          <w:shd w:val="clear" w:color="auto" w:fill="FFFFFF"/>
        </w:rPr>
        <w:t>:</w:t>
      </w:r>
      <w:r w:rsidR="006F4033" w:rsidRPr="006F4033"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 </w:t>
      </w:r>
      <w:r w:rsidR="006F4033" w:rsidRPr="00367C17">
        <w:rPr>
          <w:rStyle w:val="Strong"/>
          <w:rFonts w:ascii="Segoe UI" w:hAnsi="Segoe UI"/>
          <w:b/>
          <w:bCs/>
          <w:color w:val="212529"/>
          <w:sz w:val="23"/>
          <w:shd w:val="clear" w:color="auto" w:fill="FFFFFF"/>
        </w:rPr>
        <w:t>File</w:t>
      </w:r>
      <w:r w:rsidR="006F4033" w:rsidRPr="006F4033"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 &gt; </w:t>
      </w:r>
      <w:r w:rsidR="006F4033" w:rsidRPr="00367C17">
        <w:rPr>
          <w:rStyle w:val="Strong"/>
          <w:rFonts w:ascii="Segoe UI" w:hAnsi="Segoe UI"/>
          <w:b/>
          <w:bCs/>
          <w:color w:val="212529"/>
          <w:sz w:val="23"/>
          <w:shd w:val="clear" w:color="auto" w:fill="FFFFFF"/>
        </w:rPr>
        <w:t>Options</w:t>
      </w:r>
      <w:r w:rsidR="006F4033" w:rsidRPr="006F4033"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 &gt; </w:t>
      </w:r>
      <w:r w:rsidR="006F4033" w:rsidRPr="00367C17">
        <w:rPr>
          <w:rStyle w:val="Strong"/>
          <w:rFonts w:ascii="Segoe UI" w:hAnsi="Segoe UI"/>
          <w:b/>
          <w:bCs/>
          <w:sz w:val="23"/>
          <w:shd w:val="clear" w:color="auto" w:fill="FFFFFF"/>
        </w:rPr>
        <w:t>Advanced</w:t>
      </w:r>
    </w:p>
    <w:p w14:paraId="7C26D318" w14:textId="3C541FDB" w:rsidR="006F4033" w:rsidRPr="006F4033" w:rsidRDefault="006F4033" w:rsidP="006F4033">
      <w:pPr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  <w:r w:rsidRPr="006F4033"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 At the bottom of the </w:t>
      </w:r>
      <w:r w:rsidR="00FB3F40">
        <w:rPr>
          <w:rStyle w:val="Strong"/>
          <w:rFonts w:ascii="Segoe UI" w:hAnsi="Segoe UI"/>
          <w:color w:val="212529"/>
          <w:sz w:val="23"/>
          <w:shd w:val="clear" w:color="auto" w:fill="FFFFFF"/>
        </w:rPr>
        <w:br/>
      </w:r>
      <w:r w:rsidRPr="00367C17">
        <w:rPr>
          <w:rStyle w:val="Strong"/>
          <w:rFonts w:ascii="Segoe UI" w:hAnsi="Segoe UI"/>
          <w:color w:val="212529"/>
          <w:sz w:val="23"/>
          <w:u w:val="single"/>
          <w:shd w:val="clear" w:color="auto" w:fill="FFFFFF"/>
        </w:rPr>
        <w:t>'Editing options</w:t>
      </w:r>
      <w:r w:rsidRPr="006F4033">
        <w:rPr>
          <w:rStyle w:val="Strong"/>
          <w:rFonts w:ascii="Segoe UI" w:hAnsi="Segoe UI"/>
          <w:color w:val="212529"/>
          <w:sz w:val="23"/>
          <w:shd w:val="clear" w:color="auto" w:fill="FFFFFF"/>
        </w:rPr>
        <w:t>' section, do the following:</w:t>
      </w:r>
    </w:p>
    <w:p w14:paraId="787D34E7" w14:textId="050790A3" w:rsidR="006F4033" w:rsidRPr="00E22D87" w:rsidRDefault="00D5132A" w:rsidP="00E22D87">
      <w:pPr>
        <w:pStyle w:val="ListParagraph"/>
        <w:numPr>
          <w:ilvl w:val="0"/>
          <w:numId w:val="23"/>
        </w:numPr>
        <w:jc w:val="left"/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  <w:r w:rsidRPr="00E22D87">
        <w:rPr>
          <w:rStyle w:val="Strong"/>
          <w:rFonts w:ascii="Segoe UI" w:hAnsi="Segoe UI"/>
          <w:b/>
          <w:bCs/>
          <w:color w:val="212529"/>
          <w:sz w:val="23"/>
          <w:shd w:val="clear" w:color="auto" w:fill="FFFFFF"/>
        </w:rPr>
        <w:t>Unc</w:t>
      </w:r>
      <w:r w:rsidR="006F4033" w:rsidRPr="00E22D87">
        <w:rPr>
          <w:rStyle w:val="Strong"/>
          <w:rFonts w:ascii="Segoe UI" w:hAnsi="Segoe UI"/>
          <w:b/>
          <w:bCs/>
          <w:color w:val="212529"/>
          <w:sz w:val="23"/>
          <w:shd w:val="clear" w:color="auto" w:fill="FFFFFF"/>
        </w:rPr>
        <w:t>heck</w:t>
      </w:r>
      <w:r w:rsidR="006F4033" w:rsidRPr="00E22D87"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 </w:t>
      </w:r>
      <w:r w:rsidR="00371B00" w:rsidRPr="00E22D87">
        <w:rPr>
          <w:rStyle w:val="Strong"/>
          <w:rFonts w:ascii="Segoe UI" w:hAnsi="Segoe UI"/>
          <w:color w:val="212529"/>
          <w:sz w:val="23"/>
          <w:shd w:val="clear" w:color="auto" w:fill="FFFFFF"/>
        </w:rPr>
        <w:br/>
      </w:r>
      <w:r w:rsidR="006F4033" w:rsidRPr="00E22D87">
        <w:rPr>
          <w:rStyle w:val="Strong"/>
          <w:rFonts w:ascii="Segoe UI" w:hAnsi="Segoe UI"/>
          <w:color w:val="212529"/>
          <w:sz w:val="23"/>
          <w:shd w:val="clear" w:color="auto" w:fill="FFFFFF"/>
        </w:rPr>
        <w:t>"</w:t>
      </w:r>
      <w:r w:rsidR="006F4033" w:rsidRPr="00E22D87">
        <w:rPr>
          <w:rStyle w:val="Strong"/>
          <w:rFonts w:ascii="Segoe UI" w:hAnsi="Segoe UI"/>
          <w:color w:val="212529"/>
          <w:sz w:val="23"/>
          <w:u w:val="single"/>
          <w:shd w:val="clear" w:color="auto" w:fill="FFFFFF"/>
        </w:rPr>
        <w:t>Use system separators</w:t>
      </w:r>
      <w:r w:rsidR="006F4033" w:rsidRPr="00E22D87">
        <w:rPr>
          <w:rStyle w:val="Strong"/>
          <w:rFonts w:ascii="Segoe UI" w:hAnsi="Segoe UI"/>
          <w:color w:val="212529"/>
          <w:sz w:val="23"/>
          <w:shd w:val="clear" w:color="auto" w:fill="FFFFFF"/>
        </w:rPr>
        <w:t>"</w:t>
      </w:r>
    </w:p>
    <w:p w14:paraId="7663856A" w14:textId="4E466698" w:rsidR="006F4033" w:rsidRPr="00E22D87" w:rsidRDefault="006F4033" w:rsidP="00E22D87">
      <w:pPr>
        <w:pStyle w:val="ListParagraph"/>
        <w:numPr>
          <w:ilvl w:val="0"/>
          <w:numId w:val="23"/>
        </w:numPr>
        <w:jc w:val="left"/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  <w:r w:rsidRPr="00E22D87"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Set the </w:t>
      </w:r>
      <w:r w:rsidRPr="00E22D87">
        <w:rPr>
          <w:rStyle w:val="Strong"/>
          <w:rFonts w:ascii="Segoe UI" w:hAnsi="Segoe UI"/>
          <w:b/>
          <w:bCs/>
          <w:color w:val="212529"/>
          <w:sz w:val="23"/>
          <w:shd w:val="clear" w:color="auto" w:fill="FFFFFF"/>
        </w:rPr>
        <w:t>Decimal</w:t>
      </w:r>
      <w:r w:rsidRPr="00E22D87"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 separator to </w:t>
      </w:r>
      <w:r w:rsidRPr="00E22D87">
        <w:rPr>
          <w:rStyle w:val="Strong"/>
          <w:rFonts w:ascii="Segoe UI" w:hAnsi="Segoe UI"/>
          <w:color w:val="212529"/>
          <w:sz w:val="23"/>
          <w:u w:val="single"/>
          <w:shd w:val="clear" w:color="auto" w:fill="FFFFFF"/>
        </w:rPr>
        <w:t>COMMA</w:t>
      </w:r>
      <w:r w:rsidRPr="00E22D87"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 </w:t>
      </w:r>
      <w:r w:rsidRPr="0005443C">
        <w:rPr>
          <w:rStyle w:val="Strong"/>
          <w:rFonts w:ascii="Segoe UI" w:hAnsi="Segoe UI"/>
          <w:color w:val="212529"/>
          <w:sz w:val="40"/>
          <w:szCs w:val="40"/>
          <w:shd w:val="clear" w:color="auto" w:fill="FFFFFF"/>
        </w:rPr>
        <w:t>,</w:t>
      </w:r>
    </w:p>
    <w:p w14:paraId="4F661E28" w14:textId="74B98BFC" w:rsidR="00371B00" w:rsidRPr="00E22D87" w:rsidRDefault="006F4033" w:rsidP="006F4033">
      <w:pPr>
        <w:pStyle w:val="ListParagraph"/>
        <w:numPr>
          <w:ilvl w:val="0"/>
          <w:numId w:val="23"/>
        </w:numPr>
        <w:jc w:val="left"/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  <w:r w:rsidRPr="00E22D87"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Set the </w:t>
      </w:r>
      <w:r w:rsidRPr="00E22D87">
        <w:rPr>
          <w:rStyle w:val="Strong"/>
          <w:rFonts w:ascii="Segoe UI" w:hAnsi="Segoe UI"/>
          <w:b/>
          <w:bCs/>
          <w:color w:val="212529"/>
          <w:sz w:val="23"/>
          <w:shd w:val="clear" w:color="auto" w:fill="FFFFFF"/>
        </w:rPr>
        <w:t>Thousands</w:t>
      </w:r>
      <w:r w:rsidRPr="00E22D87"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 separator to </w:t>
      </w:r>
      <w:r w:rsidRPr="00E22D87">
        <w:rPr>
          <w:rStyle w:val="Strong"/>
          <w:rFonts w:ascii="Segoe UI" w:hAnsi="Segoe UI"/>
          <w:color w:val="212529"/>
          <w:sz w:val="23"/>
          <w:u w:val="single"/>
          <w:shd w:val="clear" w:color="auto" w:fill="FFFFFF"/>
        </w:rPr>
        <w:t>DECIMAL</w:t>
      </w:r>
      <w:r w:rsidRPr="00E22D87"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 </w:t>
      </w:r>
      <w:r w:rsidRPr="0005443C">
        <w:rPr>
          <w:rStyle w:val="Strong"/>
          <w:rFonts w:ascii="Segoe UI" w:hAnsi="Segoe UI"/>
          <w:color w:val="212529"/>
          <w:sz w:val="40"/>
          <w:szCs w:val="40"/>
          <w:shd w:val="clear" w:color="auto" w:fill="FFFFFF"/>
        </w:rPr>
        <w:t>.</w:t>
      </w:r>
    </w:p>
    <w:p w14:paraId="7E7A3FA3" w14:textId="3FE00AA1" w:rsidR="00371B00" w:rsidRPr="0005443C" w:rsidRDefault="0005443C" w:rsidP="006F4033">
      <w:pPr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F467FD1" wp14:editId="4D8A47F0">
                <wp:simplePos x="0" y="0"/>
                <wp:positionH relativeFrom="column">
                  <wp:posOffset>2919128</wp:posOffset>
                </wp:positionH>
                <wp:positionV relativeFrom="paragraph">
                  <wp:posOffset>1232914</wp:posOffset>
                </wp:positionV>
                <wp:extent cx="3241675" cy="867012"/>
                <wp:effectExtent l="0" t="0" r="0" b="9525"/>
                <wp:wrapThrough wrapText="bothSides">
                  <wp:wrapPolygon edited="0">
                    <wp:start x="0" y="0"/>
                    <wp:lineTo x="0" y="16615"/>
                    <wp:lineTo x="1650" y="21363"/>
                    <wp:lineTo x="19167" y="21363"/>
                    <wp:lineTo x="21452" y="16615"/>
                    <wp:lineTo x="21452" y="0"/>
                    <wp:lineTo x="0" y="0"/>
                  </wp:wrapPolygon>
                </wp:wrapThrough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1675" cy="867012"/>
                          <a:chOff x="0" y="0"/>
                          <a:chExt cx="3241675" cy="86701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1675" cy="6616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286603" y="689212"/>
                            <a:ext cx="2576830" cy="1778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DCA32AC" w14:textId="722CDD84" w:rsidR="0005443C" w:rsidRPr="0005443C" w:rsidRDefault="0005443C" w:rsidP="0005443C">
                              <w:pPr>
                                <w:pStyle w:val="Caption"/>
                                <w:rPr>
                                  <w:b/>
                                  <w:bCs/>
                                  <w:noProof/>
                                  <w:color w:val="333333" w:themeColor="accent1"/>
                                  <w:sz w:val="23"/>
                                  <w:szCs w:val="23"/>
                                </w:rPr>
                              </w:pPr>
                              <w:r w:rsidRPr="0005443C">
                                <w:rPr>
                                  <w:color w:val="333333" w:themeColor="accent1"/>
                                </w:rPr>
                                <w:t xml:space="preserve">Figure </w:t>
                              </w:r>
                              <w:r w:rsidRPr="0005443C">
                                <w:rPr>
                                  <w:color w:val="333333" w:themeColor="accent1"/>
                                </w:rPr>
                                <w:fldChar w:fldCharType="begin"/>
                              </w:r>
                              <w:r w:rsidRPr="0005443C">
                                <w:rPr>
                                  <w:color w:val="333333" w:themeColor="accent1"/>
                                </w:rPr>
                                <w:instrText xml:space="preserve"> SEQ Figure \* ARABIC </w:instrText>
                              </w:r>
                              <w:r w:rsidRPr="0005443C">
                                <w:rPr>
                                  <w:color w:val="333333" w:themeColor="accent1"/>
                                </w:rPr>
                                <w:fldChar w:fldCharType="separate"/>
                              </w:r>
                              <w:r w:rsidR="00BA444E">
                                <w:rPr>
                                  <w:noProof/>
                                  <w:color w:val="333333" w:themeColor="accent1"/>
                                </w:rPr>
                                <w:t>2</w:t>
                              </w:r>
                              <w:r w:rsidRPr="0005443C">
                                <w:rPr>
                                  <w:color w:val="333333" w:themeColor="accent1"/>
                                </w:rPr>
                                <w:fldChar w:fldCharType="end"/>
                              </w:r>
                              <w:r w:rsidRPr="0005443C">
                                <w:rPr>
                                  <w:color w:val="333333" w:themeColor="accent1"/>
                                </w:rPr>
                                <w:t xml:space="preserve"> - Save ALL website images in JPG format.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467FD1" id="Group 12" o:spid="_x0000_s1033" style="position:absolute;margin-left:229.85pt;margin-top:97.1pt;width:255.25pt;height:68.25pt;z-index:251667456" coordsize="32416,86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">
                <v:shape id="Picture 4" o:spid="_x0000_s1034" type="#_x0000_t75" style="position:absolute;width:32416;height:6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">
                  <v:imagedata r:id="rId19" o:title=""/>
                </v:shape>
                <v:shape id="Text Box 11" o:spid="_x0000_s1035" type="#_x0000_t202" style="position:absolute;left:2866;top:6892;width:25768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<v:textbox inset="0,0,0,0">
                    <w:txbxContent>
                      <w:p w14:paraId="1DCA32AC" w14:textId="722CDD84" w:rsidR="0005443C" w:rsidRPr="0005443C" w:rsidRDefault="0005443C" w:rsidP="0005443C">
                        <w:pPr>
                          <w:pStyle w:val="Caption"/>
                          <w:rPr>
                            <w:b/>
                            <w:bCs/>
                            <w:noProof/>
                            <w:color w:val="333333" w:themeColor="accent1"/>
                            <w:sz w:val="23"/>
                            <w:szCs w:val="23"/>
                          </w:rPr>
                        </w:pPr>
                        <w:r w:rsidRPr="0005443C">
                          <w:rPr>
                            <w:color w:val="333333" w:themeColor="accent1"/>
                          </w:rPr>
                          <w:t xml:space="preserve">Figure </w:t>
                        </w:r>
                        <w:r w:rsidRPr="0005443C">
                          <w:rPr>
                            <w:color w:val="333333" w:themeColor="accent1"/>
                          </w:rPr>
                          <w:fldChar w:fldCharType="begin"/>
                        </w:r>
                        <w:r w:rsidRPr="0005443C">
                          <w:rPr>
                            <w:color w:val="333333" w:themeColor="accent1"/>
                          </w:rPr>
                          <w:instrText xml:space="preserve"> SEQ Figure \* ARABIC </w:instrText>
                        </w:r>
                        <w:r w:rsidRPr="0005443C">
                          <w:rPr>
                            <w:color w:val="333333" w:themeColor="accent1"/>
                          </w:rPr>
                          <w:fldChar w:fldCharType="separate"/>
                        </w:r>
                        <w:r w:rsidR="00BA444E">
                          <w:rPr>
                            <w:noProof/>
                            <w:color w:val="333333" w:themeColor="accent1"/>
                          </w:rPr>
                          <w:t>2</w:t>
                        </w:r>
                        <w:r w:rsidRPr="0005443C">
                          <w:rPr>
                            <w:color w:val="333333" w:themeColor="accent1"/>
                          </w:rPr>
                          <w:fldChar w:fldCharType="end"/>
                        </w:r>
                        <w:r w:rsidRPr="0005443C">
                          <w:rPr>
                            <w:color w:val="333333" w:themeColor="accent1"/>
                          </w:rPr>
                          <w:t xml:space="preserve"> - Save ALL website images in JPG format.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6F4033" w:rsidRPr="006F4033"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Then click </w:t>
      </w:r>
      <w:r w:rsidR="006F4033" w:rsidRPr="009A52FF">
        <w:rPr>
          <w:rStyle w:val="Strong"/>
          <w:rFonts w:ascii="Segoe UI" w:hAnsi="Segoe UI"/>
          <w:b/>
          <w:bCs/>
          <w:color w:val="212529"/>
          <w:sz w:val="23"/>
          <w:shd w:val="clear" w:color="auto" w:fill="FFFFFF"/>
        </w:rPr>
        <w:t>OK</w:t>
      </w:r>
      <w:r w:rsidR="006F4033" w:rsidRPr="006F4033"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. </w:t>
      </w: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br/>
        <w:t xml:space="preserve">[See Figure 1] </w:t>
      </w: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br/>
      </w:r>
      <w:r w:rsidR="009A52FF" w:rsidRPr="009A52FF">
        <w:rPr>
          <w:rStyle w:val="Strong"/>
          <w:rFonts w:ascii="Segoe UI" w:hAnsi="Segoe UI"/>
          <w:b/>
          <w:bCs/>
          <w:color w:val="212529"/>
          <w:sz w:val="23"/>
          <w:shd w:val="clear" w:color="auto" w:fill="FFFFFF"/>
        </w:rPr>
        <w:t>S</w:t>
      </w:r>
      <w:r w:rsidR="006F4033" w:rsidRPr="009A52FF">
        <w:rPr>
          <w:rStyle w:val="Strong"/>
          <w:rFonts w:ascii="Segoe UI" w:hAnsi="Segoe UI"/>
          <w:b/>
          <w:bCs/>
          <w:color w:val="212529"/>
          <w:sz w:val="23"/>
          <w:shd w:val="clear" w:color="auto" w:fill="FFFFFF"/>
        </w:rPr>
        <w:t>ave</w:t>
      </w:r>
      <w:r w:rsidR="006F4033" w:rsidRPr="006F4033"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 the worksheet as a </w:t>
      </w:r>
      <w:r w:rsidR="006F4033" w:rsidRPr="00D5132A">
        <w:rPr>
          <w:rStyle w:val="Strong"/>
          <w:rFonts w:ascii="Segoe UI" w:hAnsi="Segoe UI"/>
          <w:b/>
          <w:bCs/>
          <w:color w:val="212529"/>
          <w:sz w:val="23"/>
          <w:shd w:val="clear" w:color="auto" w:fill="FFFFFF"/>
        </w:rPr>
        <w:t>UTF-8 CSV</w:t>
      </w:r>
      <w:r w:rsidR="006F4033" w:rsidRPr="006F4033"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 file.</w:t>
      </w:r>
      <w:r w:rsidR="00371B00"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 </w:t>
      </w:r>
      <w:r w:rsidR="006F4033" w:rsidRPr="006F4033"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This will set the system delimiter to a semicolon. </w:t>
      </w:r>
      <w:r w:rsidR="006F4033" w:rsidRPr="00197BC0">
        <w:rPr>
          <w:rStyle w:val="Strong"/>
          <w:rFonts w:ascii="Segoe UI" w:hAnsi="Segoe UI"/>
          <w:i/>
          <w:iCs/>
          <w:color w:val="212529"/>
          <w:sz w:val="23"/>
          <w:shd w:val="clear" w:color="auto" w:fill="FFFFFF"/>
        </w:rPr>
        <w:t>Reverse the process if you need to revert it on your system.</w:t>
      </w:r>
      <w:r>
        <w:rPr>
          <w:rStyle w:val="Strong"/>
          <w:rFonts w:ascii="Segoe UI" w:hAnsi="Segoe UI"/>
          <w:i/>
          <w:iCs/>
          <w:color w:val="212529"/>
          <w:sz w:val="23"/>
          <w:shd w:val="clear" w:color="auto" w:fill="FFFFFF"/>
        </w:rPr>
        <w:br/>
      </w:r>
    </w:p>
    <w:p w14:paraId="1200B19F" w14:textId="79B18B64" w:rsidR="00371B00" w:rsidRDefault="006F4033" w:rsidP="006F4033">
      <w:pPr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  <w:r w:rsidRPr="00197BC0">
        <w:rPr>
          <w:rStyle w:val="Strong"/>
          <w:rFonts w:ascii="Segoe UI" w:hAnsi="Segoe UI"/>
          <w:b/>
          <w:bCs/>
          <w:color w:val="212529"/>
          <w:sz w:val="23"/>
          <w:shd w:val="clear" w:color="auto" w:fill="FFFFFF"/>
        </w:rPr>
        <w:t>2.)</w:t>
      </w:r>
      <w:r w:rsidRPr="006F4033"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 </w:t>
      </w:r>
      <w:r w:rsidRPr="0005443C">
        <w:rPr>
          <w:rStyle w:val="Strong"/>
          <w:rFonts w:ascii="Segoe UI" w:hAnsi="Segoe UI"/>
          <w:b/>
          <w:bCs/>
          <w:color w:val="212529"/>
          <w:sz w:val="23"/>
          <w:u w:val="single"/>
          <w:shd w:val="clear" w:color="auto" w:fill="FFFFFF"/>
        </w:rPr>
        <w:t>ALL images MUST be JPG format.</w:t>
      </w:r>
      <w:r w:rsidR="00371B00" w:rsidRPr="0005443C">
        <w:rPr>
          <w:rStyle w:val="Strong"/>
          <w:rFonts w:ascii="Segoe UI" w:hAnsi="Segoe UI"/>
          <w:b/>
          <w:bCs/>
          <w:color w:val="212529"/>
          <w:sz w:val="23"/>
          <w:u w:val="single"/>
          <w:shd w:val="clear" w:color="auto" w:fill="FFFFFF"/>
        </w:rPr>
        <w:t xml:space="preserve"> </w:t>
      </w:r>
      <w:r w:rsidR="00E22D87" w:rsidRPr="0005443C">
        <w:rPr>
          <w:rStyle w:val="Strong"/>
          <w:rFonts w:ascii="Segoe UI" w:hAnsi="Segoe UI"/>
          <w:b/>
          <w:bCs/>
          <w:color w:val="212529"/>
          <w:sz w:val="23"/>
          <w:u w:val="single"/>
          <w:shd w:val="clear" w:color="auto" w:fill="FFFFFF"/>
        </w:rPr>
        <w:br/>
      </w:r>
      <w:r w:rsidR="00371B00">
        <w:rPr>
          <w:rStyle w:val="Strong"/>
          <w:rFonts w:ascii="Segoe UI" w:hAnsi="Segoe UI"/>
          <w:color w:val="212529"/>
          <w:sz w:val="23"/>
          <w:shd w:val="clear" w:color="auto" w:fill="FFFFFF"/>
        </w:rPr>
        <w:t>When saving, select the .jpg file type.</w:t>
      </w:r>
      <w:r w:rsidR="0005443C">
        <w:rPr>
          <w:rStyle w:val="Strong"/>
          <w:rFonts w:ascii="Segoe UI" w:hAnsi="Segoe UI"/>
          <w:color w:val="212529"/>
          <w:sz w:val="23"/>
          <w:shd w:val="clear" w:color="auto" w:fill="FFFFFF"/>
        </w:rPr>
        <w:br/>
      </w:r>
    </w:p>
    <w:p w14:paraId="60A3C9E9" w14:textId="0FFC6A66" w:rsidR="00CC35E1" w:rsidRPr="00CC35E1" w:rsidRDefault="006F4033" w:rsidP="00CC35E1">
      <w:pPr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  <w:r w:rsidRPr="00197BC0">
        <w:rPr>
          <w:rStyle w:val="Strong"/>
          <w:rFonts w:ascii="Segoe UI" w:hAnsi="Segoe UI"/>
          <w:b/>
          <w:bCs/>
          <w:color w:val="212529"/>
          <w:sz w:val="23"/>
          <w:shd w:val="clear" w:color="auto" w:fill="FFFFFF"/>
        </w:rPr>
        <w:t>3.)</w:t>
      </w:r>
      <w:r w:rsidRPr="006F4033"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 </w:t>
      </w:r>
      <w:r w:rsidRPr="0005443C">
        <w:rPr>
          <w:rStyle w:val="Strong"/>
          <w:rFonts w:ascii="Segoe UI" w:hAnsi="Segoe UI"/>
          <w:b/>
          <w:bCs/>
          <w:color w:val="212529"/>
          <w:sz w:val="23"/>
          <w:u w:val="single"/>
          <w:shd w:val="clear" w:color="auto" w:fill="FFFFFF"/>
        </w:rPr>
        <w:t>Do not leave empty cells of data.</w:t>
      </w:r>
      <w:r w:rsidRPr="006F4033"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 </w:t>
      </w:r>
      <w:r w:rsidR="00E22D87">
        <w:rPr>
          <w:rStyle w:val="Strong"/>
          <w:rFonts w:ascii="Segoe UI" w:hAnsi="Segoe UI"/>
          <w:color w:val="212529"/>
          <w:sz w:val="23"/>
          <w:shd w:val="clear" w:color="auto" w:fill="FFFFFF"/>
        </w:rPr>
        <w:br/>
      </w: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t>A</w:t>
      </w:r>
      <w:r w:rsidRPr="006F4033">
        <w:rPr>
          <w:rStyle w:val="Strong"/>
          <w:rFonts w:ascii="Segoe UI" w:hAnsi="Segoe UI"/>
          <w:color w:val="212529"/>
          <w:sz w:val="23"/>
          <w:shd w:val="clear" w:color="auto" w:fill="FFFFFF"/>
        </w:rPr>
        <w:t>ll columns need to have data for each supplier.</w:t>
      </w: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 </w:t>
      </w:r>
      <w:r w:rsidR="009A52FF">
        <w:rPr>
          <w:rStyle w:val="Strong"/>
          <w:rFonts w:ascii="Segoe UI" w:hAnsi="Segoe UI"/>
          <w:color w:val="212529"/>
          <w:sz w:val="23"/>
          <w:shd w:val="clear" w:color="auto" w:fill="FFFFFF"/>
        </w:rPr>
        <w:br/>
      </w: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t>Only exception is the website</w:t>
      </w:r>
      <w:r w:rsidR="009A52FF"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 cell</w:t>
      </w: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 for a supplier</w:t>
      </w:r>
      <w:r w:rsidR="009A52FF"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 – this is not required.</w:t>
      </w:r>
      <w:bookmarkStart w:id="52" w:name="_Toc84671833"/>
      <w:bookmarkStart w:id="53" w:name="_Toc84674994"/>
    </w:p>
    <w:p w14:paraId="00B7D406" w14:textId="3C98434D" w:rsidR="00CC35E1" w:rsidRPr="00CC35E1" w:rsidRDefault="00CC35E1" w:rsidP="00CC35E1">
      <w:pPr>
        <w:pStyle w:val="Strong1"/>
        <w:pBdr>
          <w:top w:val="single" w:sz="4" w:space="1" w:color="auto"/>
          <w:bottom w:val="single" w:sz="4" w:space="1" w:color="auto"/>
        </w:pBdr>
        <w:spacing w:before="0" w:line="480" w:lineRule="auto"/>
        <w:jc w:val="center"/>
        <w:rPr>
          <w:rStyle w:val="Strong"/>
          <w:color w:val="191919" w:themeColor="accent1" w:themeShade="7F"/>
          <w:sz w:val="36"/>
          <w:szCs w:val="32"/>
          <w:u w:val="none"/>
        </w:rPr>
      </w:pPr>
      <w:r w:rsidRPr="00CC35E1">
        <w:rPr>
          <w:rStyle w:val="Strong"/>
          <w:color w:val="191919" w:themeColor="accent1" w:themeShade="7F"/>
          <w:sz w:val="36"/>
          <w:szCs w:val="32"/>
          <w:u w:val="none"/>
        </w:rPr>
        <w:lastRenderedPageBreak/>
        <w:t>How To Change Site Data</w:t>
      </w:r>
    </w:p>
    <w:p w14:paraId="6544A31F" w14:textId="77777777" w:rsidR="00CC35E1" w:rsidRDefault="00CC35E1" w:rsidP="004B726A">
      <w:pPr>
        <w:pStyle w:val="Strong1"/>
        <w:rPr>
          <w:rStyle w:val="Strong"/>
          <w:rFonts w:ascii="Segoe UI" w:hAnsi="Segoe UI"/>
          <w:color w:val="191919" w:themeColor="accent1" w:themeShade="7F"/>
        </w:rPr>
      </w:pPr>
    </w:p>
    <w:p w14:paraId="0CC2CA0D" w14:textId="274D8DC6" w:rsidR="004B726A" w:rsidRPr="004B726A" w:rsidRDefault="004B726A" w:rsidP="004B726A">
      <w:pPr>
        <w:pStyle w:val="Strong1"/>
        <w:rPr>
          <w:rStyle w:val="Strong"/>
          <w:rFonts w:ascii="Segoe UI" w:hAnsi="Segoe UI"/>
          <w:color w:val="191919" w:themeColor="accent1" w:themeShade="7F"/>
        </w:rPr>
      </w:pPr>
      <w:r w:rsidRPr="004B726A">
        <w:rPr>
          <w:rStyle w:val="Strong"/>
          <w:rFonts w:ascii="Segoe UI" w:hAnsi="Segoe UI"/>
          <w:color w:val="191919" w:themeColor="accent1" w:themeShade="7F"/>
        </w:rPr>
        <w:t xml:space="preserve">Introduction: </w:t>
      </w:r>
    </w:p>
    <w:p w14:paraId="27CDFA43" w14:textId="236E431D" w:rsidR="004B726A" w:rsidRPr="00FB3F40" w:rsidRDefault="004B726A" w:rsidP="004B726A">
      <w:pPr>
        <w:pStyle w:val="Strong1"/>
        <w:ind w:left="720"/>
        <w:rPr>
          <w:rStyle w:val="Strong"/>
          <w:rFonts w:ascii="Segoe UI" w:hAnsi="Segoe UI"/>
          <w:b w:val="0"/>
          <w:bCs/>
          <w:color w:val="212529"/>
          <w:sz w:val="23"/>
          <w:u w:val="none"/>
          <w:shd w:val="clear" w:color="auto" w:fill="FFFFFF"/>
        </w:rPr>
      </w:pPr>
      <w:r>
        <w:rPr>
          <w:rStyle w:val="Strong"/>
          <w:rFonts w:ascii="Segoe UI" w:hAnsi="Segoe UI"/>
          <w:b w:val="0"/>
          <w:bCs/>
          <w:color w:val="212529"/>
          <w:sz w:val="23"/>
          <w:u w:val="none"/>
          <w:shd w:val="clear" w:color="auto" w:fill="FFFFFF"/>
        </w:rPr>
        <w:t xml:space="preserve">This section has instructions on how to update the data that the website uses for supplier map </w:t>
      </w:r>
      <w:proofErr w:type="spellStart"/>
      <w:r>
        <w:rPr>
          <w:rStyle w:val="Strong"/>
          <w:rFonts w:ascii="Segoe UI" w:hAnsi="Segoe UI"/>
          <w:b w:val="0"/>
          <w:bCs/>
          <w:color w:val="212529"/>
          <w:sz w:val="23"/>
          <w:u w:val="none"/>
          <w:shd w:val="clear" w:color="auto" w:fill="FFFFFF"/>
        </w:rPr>
        <w:t>markers</w:t>
      </w:r>
      <w:proofErr w:type="spellEnd"/>
      <w:r>
        <w:rPr>
          <w:rStyle w:val="Strong"/>
          <w:rFonts w:ascii="Segoe UI" w:hAnsi="Segoe UI"/>
          <w:b w:val="0"/>
          <w:bCs/>
          <w:color w:val="212529"/>
          <w:sz w:val="23"/>
          <w:u w:val="none"/>
          <w:shd w:val="clear" w:color="auto" w:fill="FFFFFF"/>
        </w:rPr>
        <w:t xml:space="preserve"> and menu items on the FeedBC terminal web app.</w:t>
      </w:r>
      <w:r w:rsidR="002E0161">
        <w:rPr>
          <w:rStyle w:val="Strong"/>
          <w:rFonts w:ascii="Segoe UI" w:hAnsi="Segoe UI"/>
          <w:b w:val="0"/>
          <w:bCs/>
          <w:color w:val="212529"/>
          <w:sz w:val="23"/>
          <w:u w:val="none"/>
          <w:shd w:val="clear" w:color="auto" w:fill="FFFFFF"/>
        </w:rPr>
        <w:br/>
      </w:r>
    </w:p>
    <w:p w14:paraId="2406B641" w14:textId="77777777" w:rsidR="004B726A" w:rsidRDefault="004B726A" w:rsidP="004B726A">
      <w:pPr>
        <w:pStyle w:val="Strong1"/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Requirements: </w:t>
      </w:r>
    </w:p>
    <w:p w14:paraId="308AB441" w14:textId="77777777" w:rsidR="004B726A" w:rsidRPr="00FB3F40" w:rsidRDefault="004B726A" w:rsidP="004B726A">
      <w:pPr>
        <w:pStyle w:val="Strong1"/>
        <w:numPr>
          <w:ilvl w:val="0"/>
          <w:numId w:val="22"/>
        </w:numPr>
        <w:ind w:left="360"/>
        <w:rPr>
          <w:rStyle w:val="Strong"/>
          <w:rFonts w:ascii="Segoe UI" w:hAnsi="Segoe UI"/>
          <w:b w:val="0"/>
          <w:bCs/>
          <w:color w:val="212529"/>
          <w:sz w:val="23"/>
          <w:u w:val="none"/>
          <w:shd w:val="clear" w:color="auto" w:fill="FFFFFF"/>
        </w:rPr>
      </w:pPr>
      <w:r w:rsidRPr="00FB3F40">
        <w:rPr>
          <w:rStyle w:val="Strong"/>
          <w:rFonts w:ascii="Segoe UI" w:hAnsi="Segoe UI"/>
          <w:b w:val="0"/>
          <w:bCs/>
          <w:color w:val="212529"/>
          <w:sz w:val="23"/>
          <w:u w:val="none"/>
          <w:shd w:val="clear" w:color="auto" w:fill="FFFFFF"/>
        </w:rPr>
        <w:t>Microsoft Excel</w:t>
      </w:r>
    </w:p>
    <w:p w14:paraId="5431F6E1" w14:textId="77777777" w:rsidR="004B726A" w:rsidRDefault="004B726A" w:rsidP="004B726A">
      <w:pPr>
        <w:pStyle w:val="Strong1"/>
        <w:numPr>
          <w:ilvl w:val="0"/>
          <w:numId w:val="22"/>
        </w:numPr>
        <w:ind w:left="360"/>
        <w:rPr>
          <w:rStyle w:val="Strong"/>
          <w:rFonts w:ascii="Segoe UI" w:hAnsi="Segoe UI"/>
          <w:b w:val="0"/>
          <w:bCs/>
          <w:color w:val="212529"/>
          <w:sz w:val="23"/>
          <w:u w:val="none"/>
          <w:shd w:val="clear" w:color="auto" w:fill="FFFFFF"/>
        </w:rPr>
      </w:pPr>
      <w:r w:rsidRPr="00FB3F40">
        <w:rPr>
          <w:rStyle w:val="Strong"/>
          <w:rFonts w:ascii="Segoe UI" w:hAnsi="Segoe UI"/>
          <w:b w:val="0"/>
          <w:bCs/>
          <w:color w:val="212529"/>
          <w:sz w:val="23"/>
          <w:u w:val="none"/>
          <w:shd w:val="clear" w:color="auto" w:fill="FFFFFF"/>
        </w:rPr>
        <w:t>Ability and permission to edit live website data.</w:t>
      </w:r>
    </w:p>
    <w:p w14:paraId="1BD90AB4" w14:textId="77777777" w:rsidR="004B726A" w:rsidRDefault="004B726A" w:rsidP="004B726A">
      <w:pPr>
        <w:pStyle w:val="Strong1"/>
        <w:rPr>
          <w:rStyle w:val="Strong"/>
          <w:rFonts w:ascii="Segoe UI" w:hAnsi="Segoe UI"/>
          <w:b w:val="0"/>
          <w:bCs/>
          <w:color w:val="212529"/>
          <w:sz w:val="23"/>
          <w:u w:val="none"/>
          <w:shd w:val="clear" w:color="auto" w:fill="FFFFFF"/>
        </w:rPr>
      </w:pPr>
    </w:p>
    <w:p w14:paraId="707C639E" w14:textId="77777777" w:rsidR="004B726A" w:rsidRPr="0005443C" w:rsidRDefault="004B726A" w:rsidP="004B726A">
      <w:pPr>
        <w:pStyle w:val="Strong1"/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  <w:r w:rsidRPr="00E22D87">
        <w:rPr>
          <w:rStyle w:val="Strong"/>
          <w:rFonts w:ascii="Segoe UI" w:hAnsi="Segoe UI"/>
          <w:color w:val="212529"/>
          <w:sz w:val="23"/>
          <w:shd w:val="clear" w:color="auto" w:fill="FFFFFF"/>
        </w:rPr>
        <w:t>Instructions:</w:t>
      </w: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br/>
      </w:r>
    </w:p>
    <w:p w14:paraId="6F06A87F" w14:textId="77777777" w:rsidR="004B726A" w:rsidRPr="00E22D87" w:rsidRDefault="004B726A" w:rsidP="004B726A">
      <w:pPr>
        <w:pStyle w:val="Strong1"/>
        <w:numPr>
          <w:ilvl w:val="0"/>
          <w:numId w:val="6"/>
        </w:numPr>
        <w:ind w:left="720"/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  <w:r w:rsidRPr="00E22D87">
        <w:rPr>
          <w:rStyle w:val="Strong"/>
          <w:rFonts w:ascii="Segoe UI" w:hAnsi="Segoe UI"/>
          <w:color w:val="212529"/>
          <w:sz w:val="23"/>
          <w:shd w:val="clear" w:color="auto" w:fill="FFFFFF"/>
        </w:rPr>
        <w:t>Download a copy of the excel workbook from the website files.</w:t>
      </w:r>
    </w:p>
    <w:p w14:paraId="6D7AF2F7" w14:textId="77777777" w:rsidR="004B726A" w:rsidRPr="00E22D87" w:rsidRDefault="004B726A" w:rsidP="004B726A">
      <w:pPr>
        <w:pStyle w:val="Strong1"/>
        <w:ind w:left="1440"/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</w:p>
    <w:p w14:paraId="20C7DE0D" w14:textId="4271087D" w:rsidR="004B726A" w:rsidRPr="007C10EF" w:rsidRDefault="004B726A" w:rsidP="00C0021F">
      <w:pPr>
        <w:pStyle w:val="Strong1"/>
        <w:numPr>
          <w:ilvl w:val="0"/>
          <w:numId w:val="6"/>
        </w:numPr>
        <w:ind w:left="720"/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  <w:r w:rsidRPr="007C10EF">
        <w:rPr>
          <w:rStyle w:val="Strong"/>
          <w:rFonts w:ascii="Segoe UI" w:hAnsi="Segoe UI"/>
          <w:color w:val="212529"/>
          <w:sz w:val="23"/>
          <w:shd w:val="clear" w:color="auto" w:fill="FFFFFF"/>
        </w:rPr>
        <w:t>Create a copy of these files, as a backup in case of any issues with editing.</w:t>
      </w:r>
      <w:r w:rsidRPr="007C10EF">
        <w:rPr>
          <w:rStyle w:val="Strong"/>
          <w:rFonts w:ascii="Segoe UI" w:hAnsi="Segoe UI"/>
          <w:color w:val="212529"/>
          <w:sz w:val="23"/>
          <w:shd w:val="clear" w:color="auto" w:fill="FFFFFF"/>
        </w:rPr>
        <w:br/>
        <w:t>Do not skip this step.</w:t>
      </w:r>
    </w:p>
    <w:p w14:paraId="2E9E56FD" w14:textId="292A6C24" w:rsidR="004B726A" w:rsidRDefault="004B726A" w:rsidP="004B726A">
      <w:pPr>
        <w:pStyle w:val="Strong1"/>
        <w:ind w:left="786"/>
        <w:rPr>
          <w:rStyle w:val="Strong"/>
          <w:rFonts w:ascii="Segoe UI" w:hAnsi="Segoe UI"/>
          <w:b w:val="0"/>
          <w:bCs/>
          <w:color w:val="212529"/>
          <w:sz w:val="23"/>
          <w:u w:val="none"/>
          <w:shd w:val="clear" w:color="auto" w:fill="FFFFFF"/>
        </w:rPr>
      </w:pPr>
      <w:r w:rsidRPr="00E22D87">
        <w:rPr>
          <w:rStyle w:val="Strong"/>
          <w:rFonts w:ascii="Segoe UI" w:hAnsi="Segoe UI"/>
          <w:b w:val="0"/>
          <w:bCs/>
          <w:color w:val="212529"/>
          <w:sz w:val="23"/>
          <w:u w:val="none"/>
          <w:shd w:val="clear" w:color="auto" w:fill="FFFFFF"/>
        </w:rPr>
        <w:t xml:space="preserve">Name the files like this, adding the part in &lt;&gt;: </w:t>
      </w:r>
      <w:r w:rsidRPr="00582736">
        <w:rPr>
          <w:rStyle w:val="Strong"/>
          <w:rFonts w:ascii="Segoe UI" w:hAnsi="Segoe UI"/>
          <w:color w:val="212529"/>
          <w:sz w:val="23"/>
          <w:u w:val="none"/>
          <w:shd w:val="clear" w:color="auto" w:fill="FFFFFF"/>
        </w:rPr>
        <w:t>supplier_markers.csv</w:t>
      </w:r>
      <w:r w:rsidRPr="00582736">
        <w:rPr>
          <w:rStyle w:val="Strong"/>
          <w:rFonts w:ascii="Segoe UI" w:hAnsi="Segoe UI"/>
          <w:b w:val="0"/>
          <w:bCs/>
          <w:color w:val="212529"/>
          <w:sz w:val="23"/>
          <w:u w:val="none"/>
          <w:shd w:val="clear" w:color="auto" w:fill="FFFFFF"/>
        </w:rPr>
        <w:t>&lt;</w:t>
      </w:r>
      <w:r w:rsidRPr="00582736">
        <w:rPr>
          <w:rStyle w:val="Strong"/>
          <w:rFonts w:ascii="Segoe UI" w:hAnsi="Segoe UI"/>
          <w:color w:val="212529"/>
          <w:sz w:val="23"/>
          <w:u w:val="none"/>
          <w:shd w:val="clear" w:color="auto" w:fill="FFFFFF"/>
        </w:rPr>
        <w:t>.</w:t>
      </w:r>
      <w:proofErr w:type="spellStart"/>
      <w:r w:rsidRPr="00582736">
        <w:rPr>
          <w:rStyle w:val="Strong"/>
          <w:rFonts w:ascii="Segoe UI" w:hAnsi="Segoe UI"/>
          <w:color w:val="212529"/>
          <w:sz w:val="23"/>
          <w:u w:val="none"/>
          <w:shd w:val="clear" w:color="auto" w:fill="FFFFFF"/>
        </w:rPr>
        <w:t>bak</w:t>
      </w:r>
      <w:proofErr w:type="spellEnd"/>
      <w:r w:rsidRPr="00E22D87">
        <w:rPr>
          <w:rStyle w:val="Strong"/>
          <w:rFonts w:ascii="Segoe UI" w:hAnsi="Segoe UI"/>
          <w:b w:val="0"/>
          <w:bCs/>
          <w:color w:val="212529"/>
          <w:sz w:val="23"/>
          <w:u w:val="none"/>
          <w:shd w:val="clear" w:color="auto" w:fill="FFFFFF"/>
        </w:rPr>
        <w:t>&gt;</w:t>
      </w:r>
    </w:p>
    <w:p w14:paraId="39A89C32" w14:textId="77777777" w:rsidR="007C10EF" w:rsidRPr="00E22D87" w:rsidRDefault="007C10EF" w:rsidP="004B726A">
      <w:pPr>
        <w:pStyle w:val="Strong1"/>
        <w:ind w:left="786"/>
        <w:rPr>
          <w:rStyle w:val="Strong"/>
          <w:rFonts w:ascii="Segoe UI" w:hAnsi="Segoe UI"/>
          <w:b w:val="0"/>
          <w:bCs/>
          <w:color w:val="212529"/>
          <w:sz w:val="23"/>
          <w:shd w:val="clear" w:color="auto" w:fill="FFFFFF"/>
        </w:rPr>
      </w:pPr>
    </w:p>
    <w:p w14:paraId="0B7BFF94" w14:textId="77777777" w:rsidR="004B726A" w:rsidRDefault="004B726A" w:rsidP="004B726A">
      <w:pPr>
        <w:pStyle w:val="Strong1"/>
        <w:numPr>
          <w:ilvl w:val="0"/>
          <w:numId w:val="6"/>
        </w:numPr>
        <w:ind w:left="720"/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  <w:r w:rsidRPr="00E22D87">
        <w:rPr>
          <w:rStyle w:val="Strong"/>
          <w:rFonts w:ascii="Segoe UI" w:hAnsi="Segoe UI"/>
          <w:color w:val="212529"/>
          <w:sz w:val="23"/>
          <w:shd w:val="clear" w:color="auto" w:fill="FFFFFF"/>
        </w:rPr>
        <w:t>Review the data on the workbook. Complete any updates or modifications.</w:t>
      </w:r>
    </w:p>
    <w:p w14:paraId="309D167A" w14:textId="6A04849A" w:rsidR="0054735A" w:rsidRDefault="0054735A" w:rsidP="007C10EF">
      <w:pPr>
        <w:pStyle w:val="Strong1"/>
        <w:ind w:left="720"/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On the next 2 pages we outline </w:t>
      </w:r>
      <w:r w:rsidR="004B726A">
        <w:rPr>
          <w:rStyle w:val="Strong"/>
          <w:rFonts w:ascii="Segoe UI" w:hAnsi="Segoe UI"/>
          <w:color w:val="212529"/>
          <w:sz w:val="23"/>
          <w:shd w:val="clear" w:color="auto" w:fill="FFFFFF"/>
        </w:rPr>
        <w:t>pieces of data required for both types of entry:</w:t>
      </w: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br/>
      </w:r>
    </w:p>
    <w:p w14:paraId="4A5FFD48" w14:textId="77777777" w:rsidR="0054735A" w:rsidRDefault="0054735A">
      <w:pPr>
        <w:rPr>
          <w:rStyle w:val="Strong"/>
          <w:rFonts w:ascii="Segoe UI" w:eastAsiaTheme="majorEastAsia" w:hAnsi="Segoe UI" w:cstheme="majorBidi"/>
          <w:b/>
          <w:iCs/>
          <w:color w:val="212529"/>
          <w:sz w:val="23"/>
          <w:u w:val="single"/>
          <w:shd w:val="clear" w:color="auto" w:fill="FFFFFF"/>
        </w:rPr>
      </w:pP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br w:type="page"/>
      </w:r>
    </w:p>
    <w:tbl>
      <w:tblPr>
        <w:tblStyle w:val="TableGrid"/>
        <w:tblW w:w="9905" w:type="dxa"/>
        <w:tblLook w:val="04A0" w:firstRow="1" w:lastRow="0" w:firstColumn="1" w:lastColumn="0" w:noHBand="0" w:noVBand="1"/>
      </w:tblPr>
      <w:tblGrid>
        <w:gridCol w:w="3301"/>
        <w:gridCol w:w="3302"/>
        <w:gridCol w:w="3302"/>
      </w:tblGrid>
      <w:tr w:rsidR="007C10EF" w14:paraId="6D4BC461" w14:textId="77777777" w:rsidTr="0054735A">
        <w:trPr>
          <w:trHeight w:val="557"/>
        </w:trPr>
        <w:tc>
          <w:tcPr>
            <w:tcW w:w="3301" w:type="dxa"/>
          </w:tcPr>
          <w:p w14:paraId="0E6DDD79" w14:textId="53BC321D" w:rsidR="007C10EF" w:rsidRDefault="0054735A" w:rsidP="007C10EF">
            <w:pPr>
              <w:rPr>
                <w:rStyle w:val="Strong"/>
                <w:rFonts w:ascii="Segoe UI" w:eastAsiaTheme="majorEastAsia" w:hAnsi="Segoe UI" w:cstheme="majorBidi"/>
                <w:bCs/>
                <w:iCs/>
                <w:color w:val="212529"/>
                <w:sz w:val="23"/>
                <w:shd w:val="clear" w:color="auto" w:fill="FFFFFF"/>
              </w:rPr>
            </w:pPr>
            <w:r>
              <w:rPr>
                <w:rStyle w:val="Strong"/>
                <w:rFonts w:ascii="Segoe UI" w:eastAsiaTheme="majorEastAsia" w:hAnsi="Segoe UI" w:cstheme="majorBidi"/>
                <w:bCs/>
                <w:iCs/>
                <w:color w:val="212529"/>
                <w:sz w:val="23"/>
                <w:shd w:val="clear" w:color="auto" w:fill="FFFFFF"/>
              </w:rPr>
              <w:lastRenderedPageBreak/>
              <w:t>Data You’d Like to Change</w:t>
            </w:r>
          </w:p>
        </w:tc>
        <w:tc>
          <w:tcPr>
            <w:tcW w:w="3302" w:type="dxa"/>
          </w:tcPr>
          <w:p w14:paraId="27D63211" w14:textId="326A7328" w:rsidR="007C10EF" w:rsidRDefault="0054735A" w:rsidP="007C10EF">
            <w:pPr>
              <w:rPr>
                <w:rStyle w:val="Strong"/>
                <w:rFonts w:ascii="Segoe UI" w:eastAsiaTheme="majorEastAsia" w:hAnsi="Segoe UI" w:cstheme="majorBidi"/>
                <w:bCs/>
                <w:iCs/>
                <w:color w:val="212529"/>
                <w:sz w:val="23"/>
                <w:shd w:val="clear" w:color="auto" w:fill="FFFFFF"/>
              </w:rPr>
            </w:pPr>
            <w:r>
              <w:rPr>
                <w:rStyle w:val="Strong"/>
                <w:rFonts w:ascii="Segoe UI" w:eastAsiaTheme="majorEastAsia" w:hAnsi="Segoe UI" w:cstheme="majorBidi"/>
                <w:bCs/>
                <w:iCs/>
                <w:color w:val="212529"/>
                <w:sz w:val="23"/>
                <w:shd w:val="clear" w:color="auto" w:fill="FFFFFF"/>
              </w:rPr>
              <w:t>Required Information</w:t>
            </w:r>
          </w:p>
        </w:tc>
        <w:tc>
          <w:tcPr>
            <w:tcW w:w="3302" w:type="dxa"/>
          </w:tcPr>
          <w:p w14:paraId="5F4B781C" w14:textId="522A9D62" w:rsidR="007C10EF" w:rsidRDefault="0054735A" w:rsidP="007C10EF">
            <w:pPr>
              <w:rPr>
                <w:rStyle w:val="Strong"/>
                <w:rFonts w:ascii="Segoe UI" w:eastAsiaTheme="majorEastAsia" w:hAnsi="Segoe UI" w:cstheme="majorBidi"/>
                <w:bCs/>
                <w:iCs/>
                <w:color w:val="212529"/>
                <w:sz w:val="23"/>
                <w:shd w:val="clear" w:color="auto" w:fill="FFFFFF"/>
              </w:rPr>
            </w:pPr>
            <w:r>
              <w:rPr>
                <w:rStyle w:val="Strong"/>
                <w:rFonts w:ascii="Segoe UI" w:eastAsiaTheme="majorEastAsia" w:hAnsi="Segoe UI" w:cstheme="majorBidi"/>
                <w:bCs/>
                <w:iCs/>
                <w:color w:val="212529"/>
                <w:sz w:val="23"/>
                <w:shd w:val="clear" w:color="auto" w:fill="FFFFFF"/>
              </w:rPr>
              <w:t>Where to Find Required Info</w:t>
            </w:r>
          </w:p>
        </w:tc>
      </w:tr>
      <w:tr w:rsidR="0054735A" w14:paraId="1FEAAD57" w14:textId="77777777" w:rsidTr="0054735A">
        <w:trPr>
          <w:trHeight w:val="1667"/>
        </w:trPr>
        <w:tc>
          <w:tcPr>
            <w:tcW w:w="3301" w:type="dxa"/>
          </w:tcPr>
          <w:p w14:paraId="0EB9A0E5" w14:textId="47E4979C" w:rsidR="0054735A" w:rsidRDefault="0054735A" w:rsidP="0054735A">
            <w:pPr>
              <w:rPr>
                <w:rStyle w:val="Strong"/>
                <w:rFonts w:ascii="Segoe UI" w:eastAsiaTheme="majorEastAsia" w:hAnsi="Segoe UI" w:cstheme="majorBidi"/>
                <w:bCs/>
                <w:iCs/>
                <w:color w:val="212529"/>
                <w:sz w:val="23"/>
                <w:shd w:val="clear" w:color="auto" w:fill="FFFFFF"/>
              </w:rPr>
            </w:pPr>
            <w:r>
              <w:rPr>
                <w:rStyle w:val="Strong"/>
                <w:rFonts w:ascii="Segoe UI" w:eastAsiaTheme="majorEastAsia" w:hAnsi="Segoe UI" w:cstheme="majorBidi"/>
                <w:bCs/>
                <w:iCs/>
                <w:color w:val="212529"/>
                <w:sz w:val="23"/>
                <w:shd w:val="clear" w:color="auto" w:fill="FFFFFF"/>
              </w:rPr>
              <w:t>Map Markers</w:t>
            </w:r>
          </w:p>
        </w:tc>
        <w:tc>
          <w:tcPr>
            <w:tcW w:w="3302" w:type="dxa"/>
          </w:tcPr>
          <w:p w14:paraId="074F5F9B" w14:textId="77777777" w:rsidR="0054735A" w:rsidRPr="007C10EF" w:rsidRDefault="0054735A" w:rsidP="0054735A">
            <w:pPr>
              <w:pStyle w:val="Strong1"/>
              <w:numPr>
                <w:ilvl w:val="0"/>
                <w:numId w:val="25"/>
              </w:numPr>
              <w:ind w:left="360"/>
              <w:rPr>
                <w:rStyle w:val="Strong"/>
                <w:rFonts w:ascii="Segoe UI" w:hAnsi="Segoe UI"/>
                <w:color w:val="212529"/>
                <w:sz w:val="23"/>
                <w:u w:val="none"/>
                <w:shd w:val="clear" w:color="auto" w:fill="FFFFFF"/>
              </w:rPr>
            </w:pPr>
            <w:r w:rsidRPr="007C10EF">
              <w:rPr>
                <w:rStyle w:val="Strong"/>
                <w:rFonts w:ascii="Segoe UI" w:hAnsi="Segoe UI"/>
                <w:b w:val="0"/>
                <w:iCs w:val="0"/>
                <w:color w:val="212529"/>
                <w:sz w:val="23"/>
                <w:u w:val="none"/>
                <w:shd w:val="clear" w:color="auto" w:fill="FFFFFF"/>
              </w:rPr>
              <w:t>Supplier Name</w:t>
            </w:r>
          </w:p>
          <w:p w14:paraId="0B13677F" w14:textId="77777777" w:rsidR="0054735A" w:rsidRPr="007C10EF" w:rsidRDefault="0054735A" w:rsidP="0054735A">
            <w:pPr>
              <w:pStyle w:val="ListParagraph"/>
              <w:numPr>
                <w:ilvl w:val="0"/>
                <w:numId w:val="25"/>
              </w:numPr>
              <w:jc w:val="left"/>
              <w:rPr>
                <w:rStyle w:val="Strong"/>
                <w:rFonts w:ascii="Segoe UI" w:eastAsiaTheme="majorEastAsia" w:hAnsi="Segoe UI" w:cstheme="majorBidi"/>
                <w:bCs/>
                <w:iCs/>
                <w:color w:val="212529"/>
                <w:sz w:val="23"/>
                <w:shd w:val="clear" w:color="auto" w:fill="FFFFFF"/>
              </w:rPr>
            </w:pPr>
            <w:r w:rsidRPr="007C10EF">
              <w:rPr>
                <w:rStyle w:val="Strong"/>
                <w:rFonts w:ascii="Segoe UI" w:eastAsiaTheme="majorEastAsia" w:hAnsi="Segoe UI" w:cstheme="majorBidi"/>
                <w:color w:val="212529"/>
                <w:sz w:val="23"/>
                <w:shd w:val="clear" w:color="auto" w:fill="FFFFFF"/>
              </w:rPr>
              <w:t xml:space="preserve">Address </w:t>
            </w:r>
            <w:r w:rsidRPr="007C10EF">
              <w:rPr>
                <w:rStyle w:val="Strong"/>
                <w:rFonts w:ascii="Segoe UI" w:eastAsiaTheme="majorEastAsia" w:hAnsi="Segoe UI" w:cstheme="majorBidi"/>
                <w:bCs/>
                <w:iCs/>
                <w:color w:val="212529"/>
                <w:sz w:val="23"/>
                <w:shd w:val="clear" w:color="auto" w:fill="FFFFFF"/>
              </w:rPr>
              <w:br/>
              <w:t>( Information available on supplier site or Google Maps )</w:t>
            </w:r>
          </w:p>
          <w:p w14:paraId="027630BB" w14:textId="77777777" w:rsidR="0054735A" w:rsidRPr="007C10EF" w:rsidRDefault="0054735A" w:rsidP="0054735A">
            <w:pPr>
              <w:pStyle w:val="ListParagraph"/>
              <w:numPr>
                <w:ilvl w:val="0"/>
                <w:numId w:val="25"/>
              </w:numPr>
              <w:jc w:val="left"/>
              <w:rPr>
                <w:rStyle w:val="Strong"/>
                <w:rFonts w:ascii="Segoe UI" w:eastAsiaTheme="majorEastAsia" w:hAnsi="Segoe UI" w:cstheme="majorBidi"/>
                <w:color w:val="212529"/>
                <w:sz w:val="23"/>
                <w:shd w:val="clear" w:color="auto" w:fill="FFFFFF"/>
              </w:rPr>
            </w:pPr>
            <w:r w:rsidRPr="007C10EF">
              <w:rPr>
                <w:rStyle w:val="Strong"/>
                <w:rFonts w:ascii="Segoe UI" w:eastAsiaTheme="majorEastAsia" w:hAnsi="Segoe UI" w:cstheme="majorBidi"/>
                <w:color w:val="212529"/>
                <w:sz w:val="23"/>
                <w:shd w:val="clear" w:color="auto" w:fill="FFFFFF"/>
              </w:rPr>
              <w:t xml:space="preserve">Coordinates </w:t>
            </w:r>
            <w:r w:rsidRPr="007C10EF">
              <w:rPr>
                <w:rStyle w:val="Strong"/>
                <w:rFonts w:ascii="Segoe UI" w:eastAsiaTheme="majorEastAsia" w:hAnsi="Segoe UI" w:cstheme="majorBidi"/>
                <w:color w:val="212529"/>
                <w:sz w:val="23"/>
                <w:shd w:val="clear" w:color="auto" w:fill="FFFFFF"/>
              </w:rPr>
              <w:br/>
              <w:t xml:space="preserve">( Right click pin on google maps search and copy the </w:t>
            </w:r>
            <w:proofErr w:type="spellStart"/>
            <w:r w:rsidRPr="007C10EF">
              <w:rPr>
                <w:rStyle w:val="Strong"/>
                <w:rFonts w:ascii="Segoe UI" w:eastAsiaTheme="majorEastAsia" w:hAnsi="Segoe UI" w:cstheme="majorBidi"/>
                <w:color w:val="212529"/>
                <w:sz w:val="23"/>
                <w:shd w:val="clear" w:color="auto" w:fill="FFFFFF"/>
              </w:rPr>
              <w:t>Lat,Long</w:t>
            </w:r>
            <w:proofErr w:type="spellEnd"/>
            <w:r w:rsidRPr="007C10EF">
              <w:rPr>
                <w:rStyle w:val="Strong"/>
                <w:rFonts w:ascii="Segoe UI" w:eastAsiaTheme="majorEastAsia" w:hAnsi="Segoe UI" w:cstheme="majorBidi"/>
                <w:color w:val="212529"/>
                <w:sz w:val="23"/>
                <w:shd w:val="clear" w:color="auto" w:fill="FFFFFF"/>
              </w:rPr>
              <w:t xml:space="preserve"> coordinates AS IS )</w:t>
            </w:r>
          </w:p>
          <w:p w14:paraId="0B383540" w14:textId="77777777" w:rsidR="0054735A" w:rsidRPr="007C10EF" w:rsidRDefault="0054735A" w:rsidP="0054735A">
            <w:pPr>
              <w:pStyle w:val="ListParagraph"/>
              <w:numPr>
                <w:ilvl w:val="0"/>
                <w:numId w:val="25"/>
              </w:numPr>
              <w:jc w:val="left"/>
              <w:rPr>
                <w:rStyle w:val="Strong"/>
                <w:rFonts w:ascii="Segoe UI" w:eastAsiaTheme="majorEastAsia" w:hAnsi="Segoe UI" w:cstheme="majorBidi"/>
                <w:color w:val="212529"/>
                <w:sz w:val="23"/>
                <w:shd w:val="clear" w:color="auto" w:fill="FFFFFF"/>
              </w:rPr>
            </w:pPr>
            <w:r w:rsidRPr="007C10EF">
              <w:rPr>
                <w:rStyle w:val="Strong"/>
                <w:rFonts w:ascii="Segoe UI" w:eastAsiaTheme="majorEastAsia" w:hAnsi="Segoe UI" w:cstheme="majorBidi"/>
                <w:color w:val="212529"/>
                <w:sz w:val="23"/>
                <w:shd w:val="clear" w:color="auto" w:fill="FFFFFF"/>
              </w:rPr>
              <w:t xml:space="preserve">Ingredients </w:t>
            </w:r>
            <w:r w:rsidRPr="007C10EF">
              <w:rPr>
                <w:rStyle w:val="Strong"/>
                <w:rFonts w:ascii="Segoe UI" w:eastAsiaTheme="majorEastAsia" w:hAnsi="Segoe UI" w:cstheme="majorBidi"/>
                <w:color w:val="212529"/>
                <w:sz w:val="23"/>
                <w:shd w:val="clear" w:color="auto" w:fill="FFFFFF"/>
              </w:rPr>
              <w:br/>
              <w:t>( Simple list of ingredients or product category supplied )</w:t>
            </w:r>
          </w:p>
          <w:p w14:paraId="065F9E64" w14:textId="77777777" w:rsidR="0054735A" w:rsidRPr="007C10EF" w:rsidRDefault="0054735A" w:rsidP="0054735A">
            <w:pPr>
              <w:pStyle w:val="ListParagraph"/>
              <w:numPr>
                <w:ilvl w:val="0"/>
                <w:numId w:val="25"/>
              </w:numPr>
              <w:jc w:val="left"/>
              <w:rPr>
                <w:rStyle w:val="Strong"/>
                <w:rFonts w:ascii="Segoe UI" w:eastAsiaTheme="majorEastAsia" w:hAnsi="Segoe UI" w:cstheme="majorBidi"/>
                <w:color w:val="212529"/>
                <w:sz w:val="23"/>
                <w:shd w:val="clear" w:color="auto" w:fill="FFFFFF"/>
              </w:rPr>
            </w:pPr>
            <w:r w:rsidRPr="007C10EF">
              <w:rPr>
                <w:rStyle w:val="Strong"/>
                <w:rFonts w:ascii="Segoe UI" w:eastAsiaTheme="majorEastAsia" w:hAnsi="Segoe UI" w:cstheme="majorBidi"/>
                <w:color w:val="212529"/>
                <w:sz w:val="23"/>
                <w:shd w:val="clear" w:color="auto" w:fill="FFFFFF"/>
              </w:rPr>
              <w:t xml:space="preserve">Description </w:t>
            </w:r>
            <w:r w:rsidRPr="007C10EF">
              <w:rPr>
                <w:rStyle w:val="Strong"/>
                <w:rFonts w:ascii="Segoe UI" w:eastAsiaTheme="majorEastAsia" w:hAnsi="Segoe UI" w:cstheme="majorBidi"/>
                <w:color w:val="212529"/>
                <w:sz w:val="23"/>
                <w:shd w:val="clear" w:color="auto" w:fill="FFFFFF"/>
              </w:rPr>
              <w:br/>
              <w:t>( From the site, or in our own words. Try to keep it simple. 1-2 paragraphs. )</w:t>
            </w:r>
          </w:p>
          <w:p w14:paraId="1D4C0709" w14:textId="77777777" w:rsidR="0054735A" w:rsidRPr="007C10EF" w:rsidRDefault="0054735A" w:rsidP="0054735A">
            <w:pPr>
              <w:pStyle w:val="ListParagraph"/>
              <w:numPr>
                <w:ilvl w:val="0"/>
                <w:numId w:val="25"/>
              </w:numPr>
              <w:jc w:val="left"/>
              <w:rPr>
                <w:rStyle w:val="Strong"/>
                <w:rFonts w:ascii="Segoe UI" w:eastAsiaTheme="majorEastAsia" w:hAnsi="Segoe UI" w:cstheme="majorBidi"/>
                <w:bCs/>
                <w:iCs/>
                <w:color w:val="212529"/>
                <w:sz w:val="23"/>
                <w:shd w:val="clear" w:color="auto" w:fill="FFFFFF"/>
              </w:rPr>
            </w:pPr>
            <w:r w:rsidRPr="007C10EF">
              <w:rPr>
                <w:rStyle w:val="Strong"/>
                <w:rFonts w:ascii="Segoe UI" w:eastAsiaTheme="majorEastAsia" w:hAnsi="Segoe UI" w:cstheme="majorBidi"/>
                <w:bCs/>
                <w:iCs/>
                <w:color w:val="212529"/>
                <w:sz w:val="23"/>
                <w:shd w:val="clear" w:color="auto" w:fill="FFFFFF"/>
              </w:rPr>
              <w:t xml:space="preserve">Image Name </w:t>
            </w:r>
            <w:r w:rsidRPr="007C10EF">
              <w:rPr>
                <w:rStyle w:val="Strong"/>
                <w:rFonts w:ascii="Segoe UI" w:eastAsiaTheme="majorEastAsia" w:hAnsi="Segoe UI" w:cstheme="majorBidi"/>
                <w:bCs/>
                <w:iCs/>
                <w:color w:val="212529"/>
                <w:sz w:val="23"/>
                <w:shd w:val="clear" w:color="auto" w:fill="FFFFFF"/>
              </w:rPr>
              <w:br/>
              <w:t>( Choose any image you want to use. You MUST save the file as a JPG.</w:t>
            </w:r>
          </w:p>
          <w:p w14:paraId="08B6AF01" w14:textId="77777777" w:rsidR="0054735A" w:rsidRPr="007C10EF" w:rsidRDefault="0054735A" w:rsidP="0054735A">
            <w:pPr>
              <w:rPr>
                <w:rStyle w:val="Strong"/>
                <w:rFonts w:ascii="Segoe UI" w:eastAsiaTheme="majorEastAsia" w:hAnsi="Segoe UI" w:cstheme="majorBidi"/>
                <w:bCs/>
                <w:iCs/>
                <w:color w:val="212529"/>
                <w:sz w:val="23"/>
                <w:shd w:val="clear" w:color="auto" w:fill="FFFFFF"/>
              </w:rPr>
            </w:pPr>
            <w:r w:rsidRPr="007C10EF">
              <w:rPr>
                <w:rStyle w:val="Strong"/>
                <w:rFonts w:ascii="Segoe UI" w:eastAsiaTheme="majorEastAsia" w:hAnsi="Segoe UI" w:cstheme="majorBidi"/>
                <w:bCs/>
                <w:iCs/>
                <w:color w:val="212529"/>
                <w:sz w:val="23"/>
                <w:shd w:val="clear" w:color="auto" w:fill="FFFFFF"/>
              </w:rPr>
              <w:t xml:space="preserve">Save it as </w:t>
            </w:r>
            <w:proofErr w:type="spellStart"/>
            <w:r w:rsidRPr="007C10EF">
              <w:rPr>
                <w:rStyle w:val="Strong"/>
                <w:rFonts w:ascii="Segoe UI" w:eastAsiaTheme="majorEastAsia" w:hAnsi="Segoe UI" w:cstheme="majorBidi"/>
                <w:bCs/>
                <w:iCs/>
                <w:color w:val="212529"/>
                <w:sz w:val="23"/>
                <w:shd w:val="clear" w:color="auto" w:fill="FFFFFF"/>
              </w:rPr>
              <w:t>as</w:t>
            </w:r>
            <w:proofErr w:type="spellEnd"/>
            <w:r w:rsidRPr="007C10EF">
              <w:rPr>
                <w:rStyle w:val="Strong"/>
                <w:rFonts w:ascii="Segoe UI" w:eastAsiaTheme="majorEastAsia" w:hAnsi="Segoe UI" w:cstheme="majorBidi"/>
                <w:bCs/>
                <w:iCs/>
                <w:color w:val="212529"/>
                <w:sz w:val="23"/>
                <w:shd w:val="clear" w:color="auto" w:fill="FFFFFF"/>
              </w:rPr>
              <w:t xml:space="preserve"> something like: fredrichs.jpg</w:t>
            </w:r>
          </w:p>
          <w:p w14:paraId="636477ED" w14:textId="77777777" w:rsidR="0054735A" w:rsidRPr="007C10EF" w:rsidRDefault="0054735A" w:rsidP="0054735A">
            <w:pPr>
              <w:rPr>
                <w:rStyle w:val="Strong"/>
                <w:rFonts w:ascii="Segoe UI" w:eastAsiaTheme="majorEastAsia" w:hAnsi="Segoe UI" w:cstheme="majorBidi"/>
                <w:bCs/>
                <w:iCs/>
                <w:color w:val="212529"/>
                <w:sz w:val="23"/>
                <w:shd w:val="clear" w:color="auto" w:fill="FFFFFF"/>
              </w:rPr>
            </w:pPr>
            <w:r w:rsidRPr="007C10EF">
              <w:rPr>
                <w:rStyle w:val="Strong"/>
                <w:rFonts w:ascii="Segoe UI" w:eastAsiaTheme="majorEastAsia" w:hAnsi="Segoe UI" w:cstheme="majorBidi"/>
                <w:bCs/>
                <w:iCs/>
                <w:color w:val="212529"/>
                <w:sz w:val="23"/>
                <w:shd w:val="clear" w:color="auto" w:fill="FFFFFF"/>
              </w:rPr>
              <w:t>Move this file to the "images" folder of this project.</w:t>
            </w:r>
          </w:p>
          <w:p w14:paraId="2059B2A4" w14:textId="77777777" w:rsidR="0054735A" w:rsidRPr="007C10EF" w:rsidRDefault="0054735A" w:rsidP="0054735A">
            <w:pPr>
              <w:rPr>
                <w:rStyle w:val="Strong"/>
                <w:rFonts w:ascii="Segoe UI" w:eastAsiaTheme="majorEastAsia" w:hAnsi="Segoe UI" w:cstheme="majorBidi"/>
                <w:bCs/>
                <w:iCs/>
                <w:color w:val="212529"/>
                <w:sz w:val="23"/>
                <w:shd w:val="clear" w:color="auto" w:fill="FFFFFF"/>
              </w:rPr>
            </w:pPr>
            <w:r w:rsidRPr="007C10EF">
              <w:rPr>
                <w:rStyle w:val="Strong"/>
                <w:rFonts w:ascii="Segoe UI" w:eastAsiaTheme="majorEastAsia" w:hAnsi="Segoe UI" w:cstheme="majorBidi"/>
                <w:bCs/>
                <w:iCs/>
                <w:color w:val="212529"/>
                <w:sz w:val="23"/>
                <w:shd w:val="clear" w:color="auto" w:fill="FFFFFF"/>
              </w:rPr>
              <w:t xml:space="preserve">On the Excel sheet, simply type the name: </w:t>
            </w:r>
            <w:proofErr w:type="spellStart"/>
            <w:r w:rsidRPr="007C10EF">
              <w:rPr>
                <w:rStyle w:val="Strong"/>
                <w:rFonts w:ascii="Segoe UI" w:eastAsiaTheme="majorEastAsia" w:hAnsi="Segoe UI" w:cstheme="majorBidi"/>
                <w:bCs/>
                <w:iCs/>
                <w:color w:val="212529"/>
                <w:sz w:val="23"/>
                <w:shd w:val="clear" w:color="auto" w:fill="FFFFFF"/>
              </w:rPr>
              <w:t>fredrichs</w:t>
            </w:r>
            <w:proofErr w:type="spellEnd"/>
            <w:r w:rsidRPr="007C10EF">
              <w:rPr>
                <w:rStyle w:val="Strong"/>
                <w:rFonts w:ascii="Segoe UI" w:eastAsiaTheme="majorEastAsia" w:hAnsi="Segoe UI" w:cstheme="majorBidi"/>
                <w:bCs/>
                <w:iCs/>
                <w:color w:val="212529"/>
                <w:sz w:val="23"/>
                <w:shd w:val="clear" w:color="auto" w:fill="FFFFFF"/>
              </w:rPr>
              <w:t xml:space="preserve"> )</w:t>
            </w:r>
          </w:p>
          <w:p w14:paraId="2C26F481" w14:textId="77777777" w:rsidR="0054735A" w:rsidRDefault="0054735A" w:rsidP="0054735A">
            <w:pPr>
              <w:rPr>
                <w:rStyle w:val="Strong"/>
                <w:rFonts w:ascii="Segoe UI" w:eastAsiaTheme="majorEastAsia" w:hAnsi="Segoe UI" w:cstheme="majorBidi"/>
                <w:bCs/>
                <w:iCs/>
                <w:color w:val="212529"/>
                <w:sz w:val="23"/>
                <w:shd w:val="clear" w:color="auto" w:fill="FFFFFF"/>
              </w:rPr>
            </w:pPr>
            <w:r w:rsidRPr="007C10EF">
              <w:rPr>
                <w:rStyle w:val="Strong"/>
                <w:rFonts w:ascii="Segoe UI" w:eastAsiaTheme="majorEastAsia" w:hAnsi="Segoe UI" w:cstheme="majorBidi"/>
                <w:bCs/>
                <w:iCs/>
                <w:color w:val="212529"/>
                <w:sz w:val="23"/>
                <w:shd w:val="clear" w:color="auto" w:fill="FFFFFF"/>
              </w:rPr>
              <w:lastRenderedPageBreak/>
              <w:t>- Image Description ( Accessibility Feature : The description of the image that screen readers will use )</w:t>
            </w:r>
          </w:p>
          <w:p w14:paraId="025E3B26" w14:textId="77777777" w:rsidR="0054735A" w:rsidRDefault="0054735A" w:rsidP="0054735A">
            <w:pPr>
              <w:rPr>
                <w:rStyle w:val="Strong"/>
                <w:rFonts w:ascii="Segoe UI" w:eastAsiaTheme="majorEastAsia" w:hAnsi="Segoe UI" w:cstheme="majorBidi"/>
                <w:bCs/>
                <w:iCs/>
                <w:color w:val="212529"/>
                <w:sz w:val="23"/>
                <w:shd w:val="clear" w:color="auto" w:fill="FFFFFF"/>
              </w:rPr>
            </w:pPr>
          </w:p>
        </w:tc>
        <w:tc>
          <w:tcPr>
            <w:tcW w:w="3302" w:type="dxa"/>
          </w:tcPr>
          <w:p w14:paraId="740FDEFE" w14:textId="77777777" w:rsidR="0054735A" w:rsidRDefault="0054735A" w:rsidP="0054735A">
            <w:pPr>
              <w:rPr>
                <w:rStyle w:val="Strong"/>
                <w:rFonts w:ascii="Segoe UI" w:eastAsiaTheme="majorEastAsia" w:hAnsi="Segoe UI" w:cstheme="majorBidi"/>
                <w:bCs/>
                <w:iCs/>
                <w:color w:val="212529"/>
                <w:sz w:val="23"/>
                <w:shd w:val="clear" w:color="auto" w:fill="FFFFFF"/>
              </w:rPr>
            </w:pPr>
          </w:p>
        </w:tc>
      </w:tr>
      <w:tr w:rsidR="0054735A" w14:paraId="667BE987" w14:textId="77777777" w:rsidTr="0054735A">
        <w:trPr>
          <w:trHeight w:val="1568"/>
        </w:trPr>
        <w:tc>
          <w:tcPr>
            <w:tcW w:w="3301" w:type="dxa"/>
          </w:tcPr>
          <w:p w14:paraId="09089EC7" w14:textId="279921CD" w:rsidR="0054735A" w:rsidRDefault="0054735A" w:rsidP="0054735A">
            <w:pPr>
              <w:rPr>
                <w:rStyle w:val="Strong"/>
                <w:rFonts w:ascii="Segoe UI" w:eastAsiaTheme="majorEastAsia" w:hAnsi="Segoe UI" w:cstheme="majorBidi"/>
                <w:bCs/>
                <w:iCs/>
                <w:color w:val="212529"/>
                <w:sz w:val="23"/>
                <w:shd w:val="clear" w:color="auto" w:fill="FFFFFF"/>
              </w:rPr>
            </w:pPr>
            <w:r>
              <w:rPr>
                <w:rStyle w:val="Strong"/>
                <w:rFonts w:ascii="Segoe UI" w:eastAsiaTheme="majorEastAsia" w:hAnsi="Segoe UI" w:cstheme="majorBidi"/>
                <w:bCs/>
                <w:iCs/>
                <w:color w:val="212529"/>
                <w:sz w:val="23"/>
                <w:shd w:val="clear" w:color="auto" w:fill="FFFFFF"/>
              </w:rPr>
              <w:t>Menu Items</w:t>
            </w:r>
          </w:p>
        </w:tc>
        <w:tc>
          <w:tcPr>
            <w:tcW w:w="3302" w:type="dxa"/>
          </w:tcPr>
          <w:p w14:paraId="2ABFE64D" w14:textId="77777777" w:rsidR="0054735A" w:rsidRDefault="0054735A" w:rsidP="0054735A">
            <w:pPr>
              <w:rPr>
                <w:rStyle w:val="Strong"/>
                <w:rFonts w:ascii="Segoe UI" w:eastAsiaTheme="majorEastAsia" w:hAnsi="Segoe UI" w:cstheme="majorBidi"/>
                <w:bCs/>
                <w:iCs/>
                <w:color w:val="212529"/>
                <w:sz w:val="23"/>
                <w:shd w:val="clear" w:color="auto" w:fill="FFFFFF"/>
              </w:rPr>
            </w:pPr>
          </w:p>
        </w:tc>
        <w:tc>
          <w:tcPr>
            <w:tcW w:w="3302" w:type="dxa"/>
          </w:tcPr>
          <w:p w14:paraId="1EF2DFAE" w14:textId="77777777" w:rsidR="0054735A" w:rsidRDefault="0054735A" w:rsidP="0054735A">
            <w:pPr>
              <w:rPr>
                <w:rStyle w:val="Strong"/>
                <w:rFonts w:ascii="Segoe UI" w:eastAsiaTheme="majorEastAsia" w:hAnsi="Segoe UI" w:cstheme="majorBidi"/>
                <w:bCs/>
                <w:iCs/>
                <w:color w:val="212529"/>
                <w:sz w:val="23"/>
                <w:shd w:val="clear" w:color="auto" w:fill="FFFFFF"/>
              </w:rPr>
            </w:pPr>
          </w:p>
        </w:tc>
      </w:tr>
    </w:tbl>
    <w:p w14:paraId="504AEEFA" w14:textId="77777777" w:rsidR="007C10EF" w:rsidRPr="007C10EF" w:rsidRDefault="007C10EF" w:rsidP="007C10EF">
      <w:pPr>
        <w:rPr>
          <w:rStyle w:val="Strong"/>
          <w:rFonts w:ascii="Segoe UI" w:eastAsiaTheme="majorEastAsia" w:hAnsi="Segoe UI" w:cstheme="majorBidi"/>
          <w:bCs/>
          <w:iCs/>
          <w:color w:val="212529"/>
          <w:sz w:val="23"/>
          <w:shd w:val="clear" w:color="auto" w:fill="FFFFFF"/>
        </w:rPr>
      </w:pPr>
    </w:p>
    <w:p w14:paraId="01C1E111" w14:textId="77777777" w:rsidR="007C10EF" w:rsidRDefault="007C10EF" w:rsidP="004B726A">
      <w:pPr>
        <w:pStyle w:val="Strong1"/>
        <w:ind w:left="720"/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</w:p>
    <w:p w14:paraId="7207F068" w14:textId="660C3804" w:rsidR="004B726A" w:rsidRDefault="004B726A" w:rsidP="00CC35E1">
      <w:pPr>
        <w:pStyle w:val="Strong1"/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</w:p>
    <w:p w14:paraId="7DCDEDFB" w14:textId="77777777" w:rsidR="00CC35E1" w:rsidRPr="00E22D87" w:rsidRDefault="00CC35E1" w:rsidP="00CC35E1">
      <w:pPr>
        <w:pStyle w:val="Strong1"/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</w:p>
    <w:p w14:paraId="359EC3E3" w14:textId="77777777" w:rsidR="004B726A" w:rsidRPr="001A2FFC" w:rsidRDefault="004B726A" w:rsidP="004B726A">
      <w:pPr>
        <w:pStyle w:val="Strong1"/>
        <w:numPr>
          <w:ilvl w:val="0"/>
          <w:numId w:val="6"/>
        </w:numPr>
        <w:ind w:left="720"/>
        <w:rPr>
          <w:rStyle w:val="Strong"/>
          <w:rFonts w:ascii="Segoe UI" w:hAnsi="Segoe UI"/>
          <w:color w:val="212529"/>
          <w:sz w:val="23"/>
          <w:u w:val="none"/>
          <w:shd w:val="clear" w:color="auto" w:fill="FFFFFF"/>
        </w:rPr>
      </w:pPr>
      <w:r>
        <w:rPr>
          <w:b w:val="0"/>
          <w:bCs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5BADC63" wp14:editId="28F55009">
                <wp:simplePos x="0" y="0"/>
                <wp:positionH relativeFrom="column">
                  <wp:posOffset>3572898</wp:posOffset>
                </wp:positionH>
                <wp:positionV relativeFrom="paragraph">
                  <wp:posOffset>33020</wp:posOffset>
                </wp:positionV>
                <wp:extent cx="3004185" cy="1341384"/>
                <wp:effectExtent l="0" t="0" r="0" b="0"/>
                <wp:wrapThrough wrapText="bothSides">
                  <wp:wrapPolygon edited="0">
                    <wp:start x="1909" y="0"/>
                    <wp:lineTo x="1909" y="14727"/>
                    <wp:lineTo x="0" y="16875"/>
                    <wp:lineTo x="0" y="21170"/>
                    <wp:lineTo x="21438" y="21170"/>
                    <wp:lineTo x="21438" y="16568"/>
                    <wp:lineTo x="17621" y="14727"/>
                    <wp:lineTo x="17621" y="0"/>
                    <wp:lineTo x="1909" y="0"/>
                  </wp:wrapPolygon>
                </wp:wrapThrough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4185" cy="1341384"/>
                          <a:chOff x="629514" y="0"/>
                          <a:chExt cx="3006329" cy="1341985"/>
                        </a:xfrm>
                      </wpg:grpSpPr>
                      <pic:pic xmlns:pic="http://schemas.openxmlformats.org/drawingml/2006/picture">
                        <pic:nvPicPr>
                          <pic:cNvPr id="9" name="Picture 9" descr="Graphical user interface, text, application, chat or text messag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38151" y="0"/>
                            <a:ext cx="2122805" cy="949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 Box 10"/>
                        <wps:cNvSpPr txBox="1"/>
                        <wps:spPr>
                          <a:xfrm>
                            <a:off x="629514" y="1045072"/>
                            <a:ext cx="3006329" cy="296913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D742BD8" w14:textId="1E913E67" w:rsidR="004B726A" w:rsidRPr="00E22D87" w:rsidRDefault="004B726A" w:rsidP="004B726A">
                              <w:pPr>
                                <w:pStyle w:val="Caption"/>
                                <w:rPr>
                                  <w:color w:val="333333" w:themeColor="accent1"/>
                                  <w:sz w:val="23"/>
                                  <w:szCs w:val="23"/>
                                  <w:shd w:val="clear" w:color="auto" w:fill="FFFFFF"/>
                                </w:rPr>
                              </w:pPr>
                              <w:r w:rsidRPr="00E22D87">
                                <w:rPr>
                                  <w:color w:val="333333" w:themeColor="accent1"/>
                                </w:rPr>
                                <w:t xml:space="preserve">Figure </w:t>
                              </w:r>
                              <w:r w:rsidRPr="00E22D87">
                                <w:rPr>
                                  <w:color w:val="333333" w:themeColor="accent1"/>
                                </w:rPr>
                                <w:fldChar w:fldCharType="begin"/>
                              </w:r>
                              <w:r w:rsidRPr="00E22D87">
                                <w:rPr>
                                  <w:color w:val="333333" w:themeColor="accent1"/>
                                </w:rPr>
                                <w:instrText xml:space="preserve"> SEQ Figure \* ARABIC </w:instrText>
                              </w:r>
                              <w:r w:rsidRPr="00E22D87">
                                <w:rPr>
                                  <w:color w:val="333333" w:themeColor="accent1"/>
                                </w:rPr>
                                <w:fldChar w:fldCharType="separate"/>
                              </w:r>
                              <w:r w:rsidR="00BA444E">
                                <w:rPr>
                                  <w:noProof/>
                                  <w:color w:val="333333" w:themeColor="accent1"/>
                                </w:rPr>
                                <w:t>3</w:t>
                              </w:r>
                              <w:r w:rsidRPr="00E22D87">
                                <w:rPr>
                                  <w:color w:val="333333" w:themeColor="accent1"/>
                                </w:rPr>
                                <w:fldChar w:fldCharType="end"/>
                              </w:r>
                              <w:r w:rsidRPr="00E22D87">
                                <w:rPr>
                                  <w:color w:val="333333" w:themeColor="accent1"/>
                                </w:rPr>
                                <w:t xml:space="preserve"> - Select the CSV UTF-8 file type when saving.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BADC63" id="Group 8" o:spid="_x0000_s1036" style="position:absolute;left:0;text-align:left;margin-left:281.35pt;margin-top:2.6pt;width:236.55pt;height:105.6pt;z-index:251669504;mso-width-relative:margin;mso-height-relative:margin" coordorigin="6295" coordsize="30063,134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">
                <v:shape id="Picture 9" o:spid="_x0000_s1037" type="#_x0000_t75" alt="Graphical user interface, text, application, chat or text message&#10;&#10;Description automatically generated" style="position:absolute;left:9381;width:21228;height:94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">
                  <v:imagedata r:id="rId21" o:title="Graphical user interface, text, application, chat or text message&#10;&#10;Description automatically generated"/>
                </v:shape>
                <v:shape id="Text Box 10" o:spid="_x0000_s1038" type="#_x0000_t202" style="position:absolute;left:6295;top:10450;width:30063;height:2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1D742BD8" w14:textId="1E913E67" w:rsidR="004B726A" w:rsidRPr="00E22D87" w:rsidRDefault="004B726A" w:rsidP="004B726A">
                        <w:pPr>
                          <w:pStyle w:val="Caption"/>
                          <w:rPr>
                            <w:color w:val="333333" w:themeColor="accent1"/>
                            <w:sz w:val="23"/>
                            <w:szCs w:val="23"/>
                            <w:shd w:val="clear" w:color="auto" w:fill="FFFFFF"/>
                          </w:rPr>
                        </w:pPr>
                        <w:r w:rsidRPr="00E22D87">
                          <w:rPr>
                            <w:color w:val="333333" w:themeColor="accent1"/>
                          </w:rPr>
                          <w:t xml:space="preserve">Figure </w:t>
                        </w:r>
                        <w:r w:rsidRPr="00E22D87">
                          <w:rPr>
                            <w:color w:val="333333" w:themeColor="accent1"/>
                          </w:rPr>
                          <w:fldChar w:fldCharType="begin"/>
                        </w:r>
                        <w:r w:rsidRPr="00E22D87">
                          <w:rPr>
                            <w:color w:val="333333" w:themeColor="accent1"/>
                          </w:rPr>
                          <w:instrText xml:space="preserve"> SEQ Figure \* ARABIC </w:instrText>
                        </w:r>
                        <w:r w:rsidRPr="00E22D87">
                          <w:rPr>
                            <w:color w:val="333333" w:themeColor="accent1"/>
                          </w:rPr>
                          <w:fldChar w:fldCharType="separate"/>
                        </w:r>
                        <w:r w:rsidR="00BA444E">
                          <w:rPr>
                            <w:noProof/>
                            <w:color w:val="333333" w:themeColor="accent1"/>
                          </w:rPr>
                          <w:t>3</w:t>
                        </w:r>
                        <w:r w:rsidRPr="00E22D87">
                          <w:rPr>
                            <w:color w:val="333333" w:themeColor="accent1"/>
                          </w:rPr>
                          <w:fldChar w:fldCharType="end"/>
                        </w:r>
                        <w:r w:rsidRPr="00E22D87">
                          <w:rPr>
                            <w:color w:val="333333" w:themeColor="accent1"/>
                          </w:rPr>
                          <w:t xml:space="preserve"> - Select the CSV UTF-8 file type when saving.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Pr="00E22D87"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Review the data once more. </w:t>
      </w: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t>Save the files.</w:t>
      </w:r>
      <w:r>
        <w:rPr>
          <w:rStyle w:val="Strong"/>
          <w:rFonts w:ascii="Segoe UI" w:hAnsi="Segoe UI"/>
          <w:color w:val="212529"/>
          <w:sz w:val="23"/>
          <w:shd w:val="clear" w:color="auto" w:fill="FFFFFF"/>
        </w:rPr>
        <w:br/>
      </w:r>
      <w:r w:rsidRPr="001A2FFC">
        <w:rPr>
          <w:rStyle w:val="Strong"/>
          <w:rFonts w:ascii="Segoe UI" w:hAnsi="Segoe UI"/>
          <w:b w:val="0"/>
          <w:bCs/>
          <w:color w:val="212529"/>
          <w:sz w:val="23"/>
          <w:u w:val="none"/>
          <w:shd w:val="clear" w:color="auto" w:fill="FFFFFF"/>
        </w:rPr>
        <w:t xml:space="preserve">Save the xlsx file. </w:t>
      </w:r>
      <w:r>
        <w:rPr>
          <w:rStyle w:val="Strong"/>
          <w:rFonts w:ascii="Segoe UI" w:hAnsi="Segoe UI"/>
          <w:b w:val="0"/>
          <w:bCs/>
          <w:color w:val="212529"/>
          <w:sz w:val="23"/>
          <w:u w:val="none"/>
          <w:shd w:val="clear" w:color="auto" w:fill="FFFFFF"/>
        </w:rPr>
        <w:br/>
      </w:r>
      <w:r w:rsidRPr="001A2FFC">
        <w:rPr>
          <w:rStyle w:val="Strong"/>
          <w:rFonts w:ascii="Segoe UI" w:hAnsi="Segoe UI"/>
          <w:b w:val="0"/>
          <w:bCs/>
          <w:color w:val="212529"/>
          <w:sz w:val="23"/>
          <w:u w:val="none"/>
          <w:shd w:val="clear" w:color="auto" w:fill="FFFFFF"/>
        </w:rPr>
        <w:t xml:space="preserve">Save the file again, but this time as a </w:t>
      </w:r>
      <w:r w:rsidRPr="001A2FFC">
        <w:rPr>
          <w:rStyle w:val="Strong"/>
          <w:rFonts w:ascii="Segoe UI" w:hAnsi="Segoe UI"/>
          <w:b w:val="0"/>
          <w:bCs/>
          <w:color w:val="212529"/>
          <w:sz w:val="23"/>
          <w:shd w:val="clear" w:color="auto" w:fill="FFFFFF"/>
        </w:rPr>
        <w:t>CSV UTF-8.</w:t>
      </w:r>
    </w:p>
    <w:p w14:paraId="26CDA9EB" w14:textId="77777777" w:rsidR="004B726A" w:rsidRDefault="004B726A" w:rsidP="004B726A">
      <w:pPr>
        <w:pStyle w:val="Strong1"/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</w:p>
    <w:p w14:paraId="7D959DBB" w14:textId="77777777" w:rsidR="004B726A" w:rsidRDefault="004B726A" w:rsidP="004B726A">
      <w:pPr>
        <w:pStyle w:val="Strong1"/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</w:p>
    <w:p w14:paraId="6FD1174D" w14:textId="77777777" w:rsidR="004B726A" w:rsidRPr="00E22D87" w:rsidRDefault="004B726A" w:rsidP="004B726A">
      <w:pPr>
        <w:pStyle w:val="Strong1"/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</w:p>
    <w:p w14:paraId="4377D54A" w14:textId="77777777" w:rsidR="004B726A" w:rsidRDefault="004B726A" w:rsidP="004B726A">
      <w:pPr>
        <w:pStyle w:val="Strong1"/>
        <w:numPr>
          <w:ilvl w:val="0"/>
          <w:numId w:val="6"/>
        </w:numPr>
        <w:ind w:left="720"/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  <w:r w:rsidRPr="00E22D87"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Upload the CSV and xlsx files to the appropriate folder on the website. </w:t>
      </w:r>
    </w:p>
    <w:p w14:paraId="673E5C82" w14:textId="56E7E6BE" w:rsidR="002E0161" w:rsidRDefault="004B726A" w:rsidP="004B726A">
      <w:pPr>
        <w:pStyle w:val="Strong1"/>
        <w:ind w:left="720"/>
        <w:rPr>
          <w:rStyle w:val="Strong"/>
          <w:rFonts w:ascii="Segoe UI" w:hAnsi="Segoe UI"/>
          <w:b w:val="0"/>
          <w:color w:val="212529"/>
          <w:sz w:val="23"/>
          <w:u w:val="none"/>
          <w:shd w:val="clear" w:color="auto" w:fill="FFFFFF"/>
        </w:rPr>
      </w:pPr>
      <w:r w:rsidRPr="00582736">
        <w:rPr>
          <w:rStyle w:val="Strong"/>
          <w:rFonts w:ascii="Segoe UI" w:hAnsi="Segoe UI"/>
          <w:b w:val="0"/>
          <w:color w:val="212529"/>
          <w:sz w:val="23"/>
          <w:u w:val="none"/>
          <w:shd w:val="clear" w:color="auto" w:fill="FFFFFF"/>
        </w:rPr>
        <w:t>Be sure to overwrite the old files.</w:t>
      </w:r>
    </w:p>
    <w:p w14:paraId="198BDEEB" w14:textId="77777777" w:rsidR="002E0161" w:rsidRDefault="002E0161">
      <w:pPr>
        <w:rPr>
          <w:rStyle w:val="Strong"/>
          <w:rFonts w:ascii="Segoe UI" w:eastAsiaTheme="majorEastAsia" w:hAnsi="Segoe UI" w:cstheme="majorBidi"/>
          <w:iCs/>
          <w:color w:val="212529"/>
          <w:sz w:val="23"/>
          <w:shd w:val="clear" w:color="auto" w:fill="FFFFFF"/>
        </w:rPr>
      </w:pPr>
      <w:r>
        <w:rPr>
          <w:rStyle w:val="Strong"/>
          <w:rFonts w:ascii="Segoe UI" w:hAnsi="Segoe UI"/>
          <w:b/>
          <w:color w:val="212529"/>
          <w:sz w:val="23"/>
          <w:shd w:val="clear" w:color="auto" w:fill="FFFFFF"/>
        </w:rPr>
        <w:br w:type="page"/>
      </w:r>
    </w:p>
    <w:p w14:paraId="31E6990C" w14:textId="540D292F" w:rsidR="00CC35E1" w:rsidRPr="00CC35E1" w:rsidRDefault="00CC35E1" w:rsidP="00CC35E1">
      <w:pPr>
        <w:pStyle w:val="Strong1"/>
        <w:pBdr>
          <w:top w:val="single" w:sz="4" w:space="1" w:color="auto"/>
          <w:bottom w:val="single" w:sz="4" w:space="1" w:color="auto"/>
        </w:pBdr>
        <w:spacing w:before="0" w:line="480" w:lineRule="auto"/>
        <w:jc w:val="center"/>
        <w:rPr>
          <w:rStyle w:val="Strong"/>
          <w:color w:val="191919" w:themeColor="accent1" w:themeShade="7F"/>
          <w:sz w:val="36"/>
          <w:szCs w:val="32"/>
          <w:u w:val="none"/>
        </w:rPr>
      </w:pPr>
      <w:r w:rsidRPr="00CC35E1">
        <w:rPr>
          <w:rStyle w:val="Strong"/>
          <w:color w:val="191919" w:themeColor="accent1" w:themeShade="7F"/>
          <w:sz w:val="36"/>
          <w:szCs w:val="32"/>
          <w:u w:val="none"/>
        </w:rPr>
        <w:lastRenderedPageBreak/>
        <w:t>How To Change Site Data</w:t>
      </w:r>
      <w:r>
        <w:rPr>
          <w:rStyle w:val="Strong"/>
          <w:color w:val="191919" w:themeColor="accent1" w:themeShade="7F"/>
          <w:sz w:val="36"/>
          <w:szCs w:val="32"/>
          <w:u w:val="none"/>
        </w:rPr>
        <w:t xml:space="preserve"> (</w:t>
      </w:r>
      <w:r w:rsidRPr="00CC35E1">
        <w:rPr>
          <w:rStyle w:val="Strong"/>
          <w:i/>
          <w:iCs w:val="0"/>
          <w:color w:val="191919" w:themeColor="accent1" w:themeShade="7F"/>
          <w:sz w:val="36"/>
          <w:szCs w:val="32"/>
          <w:u w:val="none"/>
        </w:rPr>
        <w:t>Continued</w:t>
      </w:r>
      <w:r>
        <w:rPr>
          <w:rStyle w:val="Strong"/>
          <w:color w:val="191919" w:themeColor="accent1" w:themeShade="7F"/>
          <w:sz w:val="36"/>
          <w:szCs w:val="32"/>
          <w:u w:val="none"/>
        </w:rPr>
        <w:t>)</w:t>
      </w:r>
    </w:p>
    <w:p w14:paraId="6C5C744D" w14:textId="77777777" w:rsidR="00CC35E1" w:rsidRPr="00582736" w:rsidRDefault="00CC35E1" w:rsidP="004B726A">
      <w:pPr>
        <w:pStyle w:val="Strong1"/>
        <w:ind w:left="720"/>
        <w:rPr>
          <w:rStyle w:val="Strong"/>
          <w:rFonts w:ascii="Segoe UI" w:hAnsi="Segoe UI"/>
          <w:b w:val="0"/>
          <w:color w:val="212529"/>
          <w:sz w:val="23"/>
          <w:u w:val="none"/>
          <w:shd w:val="clear" w:color="auto" w:fill="FFFFFF"/>
        </w:rPr>
      </w:pPr>
    </w:p>
    <w:p w14:paraId="242E61AA" w14:textId="77777777" w:rsidR="00CC35E1" w:rsidRDefault="004B726A" w:rsidP="004B726A">
      <w:pPr>
        <w:pStyle w:val="Strong1"/>
        <w:numPr>
          <w:ilvl w:val="0"/>
          <w:numId w:val="6"/>
        </w:numPr>
        <w:ind w:left="720"/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  <w:r w:rsidRPr="00E22D87"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Verify that your changes have been made by reloading the page. </w:t>
      </w:r>
    </w:p>
    <w:p w14:paraId="5E6FE541" w14:textId="4D06885D" w:rsidR="004B726A" w:rsidRDefault="004B726A" w:rsidP="00CC35E1">
      <w:pPr>
        <w:pStyle w:val="Strong1"/>
        <w:ind w:left="720"/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  <w:r w:rsidRPr="00E22D87">
        <w:rPr>
          <w:rStyle w:val="Strong"/>
          <w:rFonts w:ascii="Segoe UI" w:hAnsi="Segoe UI"/>
          <w:color w:val="212529"/>
          <w:sz w:val="23"/>
          <w:shd w:val="clear" w:color="auto" w:fill="FFFFFF"/>
        </w:rPr>
        <w:br/>
        <w:t>If a cell is missing data, the site will alert you. Make sure all data is complete and as accurate as possible.</w:t>
      </w:r>
    </w:p>
    <w:p w14:paraId="0EAA427D" w14:textId="34C55BB3" w:rsidR="004066D0" w:rsidRDefault="004066D0" w:rsidP="00CC35E1">
      <w:pPr>
        <w:pStyle w:val="Strong1"/>
        <w:ind w:left="720"/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</w:p>
    <w:p w14:paraId="07EBA66E" w14:textId="77777777" w:rsidR="004066D0" w:rsidRDefault="004066D0" w:rsidP="004066D0">
      <w:pPr>
        <w:pStyle w:val="Strong1"/>
        <w:numPr>
          <w:ilvl w:val="0"/>
          <w:numId w:val="6"/>
        </w:numPr>
        <w:ind w:left="720"/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  <w:r w:rsidRPr="00E22D87">
        <w:rPr>
          <w:rStyle w:val="Strong"/>
          <w:rFonts w:ascii="Segoe UI" w:hAnsi="Segoe UI"/>
          <w:color w:val="212529"/>
          <w:sz w:val="23"/>
          <w:shd w:val="clear" w:color="auto" w:fill="FFFFFF"/>
        </w:rPr>
        <w:t xml:space="preserve">Verify that your changes have been made by reloading the page. </w:t>
      </w:r>
    </w:p>
    <w:p w14:paraId="125BB4E7" w14:textId="77777777" w:rsidR="004066D0" w:rsidRPr="00E22D87" w:rsidRDefault="004066D0" w:rsidP="00CC35E1">
      <w:pPr>
        <w:pStyle w:val="Strong1"/>
        <w:ind w:left="720"/>
        <w:rPr>
          <w:rStyle w:val="Strong"/>
          <w:rFonts w:ascii="Segoe UI" w:hAnsi="Segoe UI"/>
          <w:color w:val="212529"/>
          <w:sz w:val="23"/>
          <w:shd w:val="clear" w:color="auto" w:fill="FFFFFF"/>
        </w:rPr>
      </w:pPr>
    </w:p>
    <w:p w14:paraId="2B112E2C" w14:textId="722D7A29" w:rsidR="00FB3F40" w:rsidRPr="00FB3F40" w:rsidRDefault="002E0161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71992DD5" w14:textId="443EBC21" w:rsidR="003317CC" w:rsidRPr="003317CC" w:rsidRDefault="00EA2830" w:rsidP="003317CC">
      <w:pPr>
        <w:pStyle w:val="Title"/>
        <w:pBdr>
          <w:bottom w:val="single" w:sz="4" w:space="1" w:color="auto"/>
        </w:pBdr>
        <w:jc w:val="left"/>
        <w:rPr>
          <w:rFonts w:ascii="Calibri" w:eastAsia="Times New Roman" w:hAnsi="Calibri" w:cs="Calibri"/>
          <w:color w:val="000000"/>
          <w:sz w:val="22"/>
          <w:szCs w:val="22"/>
          <w:lang w:val="en-CA" w:eastAsia="en-CA"/>
        </w:rPr>
      </w:pPr>
      <w:bookmarkStart w:id="54" w:name="_Toc128616037"/>
      <w:bookmarkEnd w:id="52"/>
      <w:bookmarkEnd w:id="53"/>
      <w:r>
        <w:rPr>
          <w:color w:val="000000" w:themeColor="text1"/>
        </w:rPr>
        <w:lastRenderedPageBreak/>
        <w:t>Resources</w:t>
      </w:r>
      <w:bookmarkEnd w:id="54"/>
    </w:p>
    <w:p w14:paraId="5724DF63" w14:textId="1B9CB235" w:rsidR="009C56A9" w:rsidRPr="00AF4523" w:rsidRDefault="00AF4523" w:rsidP="009C56A9">
      <w:pPr>
        <w:shd w:val="clear" w:color="auto" w:fill="FFFFFF"/>
        <w:spacing w:after="0" w:line="550" w:lineRule="atLeast"/>
        <w:ind w:left="720" w:right="75" w:hanging="720"/>
        <w:rPr>
          <w:rFonts w:eastAsia="Times New Roman"/>
          <w:color w:val="000000"/>
          <w:sz w:val="24"/>
          <w:szCs w:val="24"/>
          <w:u w:val="single"/>
          <w:lang w:val="en-CA" w:eastAsia="en-CA"/>
        </w:rPr>
      </w:pPr>
      <w:r w:rsidRPr="00AF4523">
        <w:rPr>
          <w:rFonts w:eastAsia="Times New Roman"/>
          <w:color w:val="000000"/>
          <w:sz w:val="24"/>
          <w:szCs w:val="24"/>
          <w:u w:val="single"/>
          <w:lang w:val="en-CA" w:eastAsia="en-CA"/>
        </w:rPr>
        <w:t>For Demo:</w:t>
      </w:r>
    </w:p>
    <w:p w14:paraId="0839DECC" w14:textId="05B3E614" w:rsidR="00AF4523" w:rsidRDefault="00AF4523" w:rsidP="00AF4523">
      <w:pPr>
        <w:shd w:val="clear" w:color="auto" w:fill="FFFFFF"/>
        <w:spacing w:after="0" w:line="550" w:lineRule="atLeast"/>
        <w:ind w:left="720" w:right="75" w:hanging="720"/>
        <w:rPr>
          <w:rFonts w:eastAsia="Times New Roman"/>
          <w:color w:val="000000"/>
          <w:sz w:val="24"/>
          <w:szCs w:val="24"/>
          <w:lang w:val="en-CA" w:eastAsia="en-CA"/>
        </w:rPr>
      </w:pPr>
      <w:r w:rsidRPr="00AF4523">
        <w:rPr>
          <w:rFonts w:eastAsia="Times New Roman"/>
          <w:b/>
          <w:bCs/>
          <w:color w:val="000000"/>
          <w:sz w:val="24"/>
          <w:szCs w:val="24"/>
          <w:lang w:val="en-CA" w:eastAsia="en-CA"/>
        </w:rPr>
        <w:t>Start:</w:t>
      </w:r>
      <w:r>
        <w:rPr>
          <w:rFonts w:eastAsia="Times New Roman"/>
          <w:color w:val="000000"/>
          <w:sz w:val="24"/>
          <w:szCs w:val="24"/>
          <w:lang w:val="en-CA" w:eastAsia="en-CA"/>
        </w:rPr>
        <w:t xml:space="preserve"> </w:t>
      </w:r>
      <w:hyperlink r:id="rId22" w:history="1">
        <w:r w:rsidRPr="0083654E">
          <w:rPr>
            <w:rStyle w:val="Hyperlink"/>
            <w:rFonts w:eastAsia="Times New Roman"/>
            <w:sz w:val="24"/>
            <w:szCs w:val="24"/>
            <w:lang w:val="en-CA" w:eastAsia="en-CA"/>
          </w:rPr>
          <w:t>http://127.0.0.1:3000/index.html</w:t>
        </w:r>
      </w:hyperlink>
      <w:r>
        <w:rPr>
          <w:rFonts w:eastAsia="Times New Roman"/>
          <w:color w:val="000000"/>
          <w:sz w:val="24"/>
          <w:szCs w:val="24"/>
          <w:lang w:val="en-CA" w:eastAsia="en-CA"/>
        </w:rPr>
        <w:t xml:space="preserve"> (Index at Internal Server)</w:t>
      </w:r>
    </w:p>
    <w:p w14:paraId="618E3400" w14:textId="68C689DE" w:rsidR="00AF4523" w:rsidRDefault="00011274" w:rsidP="00AF4523">
      <w:pPr>
        <w:shd w:val="clear" w:color="auto" w:fill="FFFFFF"/>
        <w:spacing w:after="0" w:line="550" w:lineRule="atLeast"/>
        <w:ind w:left="720" w:right="75" w:hanging="720"/>
        <w:rPr>
          <w:rFonts w:eastAsia="Times New Roman"/>
          <w:color w:val="000000"/>
          <w:sz w:val="24"/>
          <w:szCs w:val="24"/>
          <w:lang w:val="en-CA" w:eastAsia="en-CA"/>
        </w:rPr>
      </w:pPr>
      <w:r>
        <w:rPr>
          <w:rFonts w:eastAsia="Times New Roman"/>
          <w:b/>
          <w:bCs/>
          <w:color w:val="000000"/>
          <w:sz w:val="24"/>
          <w:szCs w:val="24"/>
          <w:lang w:val="en-CA" w:eastAsia="en-CA"/>
        </w:rPr>
        <w:t xml:space="preserve">Food Services </w:t>
      </w:r>
      <w:r w:rsidR="00AF4523">
        <w:rPr>
          <w:rFonts w:eastAsia="Times New Roman"/>
          <w:b/>
          <w:bCs/>
          <w:color w:val="000000"/>
          <w:sz w:val="24"/>
          <w:szCs w:val="24"/>
          <w:lang w:val="en-CA" w:eastAsia="en-CA"/>
        </w:rPr>
        <w:t>Order Online</w:t>
      </w:r>
      <w:r>
        <w:rPr>
          <w:rFonts w:eastAsia="Times New Roman"/>
          <w:b/>
          <w:bCs/>
          <w:color w:val="000000"/>
          <w:sz w:val="24"/>
          <w:szCs w:val="24"/>
          <w:lang w:val="en-CA" w:eastAsia="en-CA"/>
        </w:rPr>
        <w:t xml:space="preserve"> Platform</w:t>
      </w:r>
      <w:r w:rsidR="00AF4523">
        <w:rPr>
          <w:rFonts w:eastAsia="Times New Roman"/>
          <w:b/>
          <w:bCs/>
          <w:color w:val="000000"/>
          <w:sz w:val="24"/>
          <w:szCs w:val="24"/>
          <w:lang w:val="en-CA" w:eastAsia="en-CA"/>
        </w:rPr>
        <w:t xml:space="preserve">: </w:t>
      </w:r>
      <w:hyperlink r:id="rId23" w:history="1">
        <w:r w:rsidR="00AF4523" w:rsidRPr="00AF4523">
          <w:rPr>
            <w:rStyle w:val="Hyperlink"/>
            <w:rFonts w:eastAsia="Times New Roman"/>
            <w:sz w:val="24"/>
            <w:szCs w:val="24"/>
            <w:lang w:val="en-CA" w:eastAsia="en-CA"/>
          </w:rPr>
          <w:t>https://order.viu.ca/2050/7779</w:t>
        </w:r>
      </w:hyperlink>
      <w:r w:rsidR="00AF4523" w:rsidRPr="00AF4523">
        <w:rPr>
          <w:rFonts w:eastAsia="Times New Roman"/>
          <w:color w:val="000000"/>
          <w:sz w:val="24"/>
          <w:szCs w:val="24"/>
          <w:lang w:val="en-CA" w:eastAsia="en-CA"/>
        </w:rPr>
        <w:t xml:space="preserve"> </w:t>
      </w:r>
    </w:p>
    <w:p w14:paraId="23A4085B" w14:textId="4A64D8E5" w:rsidR="00011274" w:rsidRDefault="00011274" w:rsidP="00AF4523">
      <w:pPr>
        <w:shd w:val="clear" w:color="auto" w:fill="FFFFFF"/>
        <w:spacing w:after="0" w:line="550" w:lineRule="atLeast"/>
        <w:ind w:left="720" w:right="75" w:hanging="720"/>
        <w:rPr>
          <w:rFonts w:eastAsia="Times New Roman"/>
          <w:color w:val="000000"/>
          <w:sz w:val="24"/>
          <w:szCs w:val="24"/>
          <w:lang w:val="en-CA" w:eastAsia="en-CA"/>
        </w:rPr>
      </w:pPr>
    </w:p>
    <w:p w14:paraId="19E1A475" w14:textId="006ED920" w:rsidR="00D8555E" w:rsidRDefault="00D8555E" w:rsidP="00AF4523">
      <w:pPr>
        <w:shd w:val="clear" w:color="auto" w:fill="FFFFFF"/>
        <w:spacing w:after="0" w:line="550" w:lineRule="atLeast"/>
        <w:ind w:left="720" w:right="75" w:hanging="720"/>
        <w:rPr>
          <w:rFonts w:eastAsia="Times New Roman"/>
          <w:color w:val="000000"/>
          <w:sz w:val="24"/>
          <w:szCs w:val="24"/>
          <w:lang w:val="en-CA" w:eastAsia="en-CA"/>
        </w:rPr>
      </w:pPr>
    </w:p>
    <w:p w14:paraId="378C5214" w14:textId="77777777" w:rsidR="00D8555E" w:rsidRDefault="00D8555E" w:rsidP="00AF4523">
      <w:pPr>
        <w:shd w:val="clear" w:color="auto" w:fill="FFFFFF"/>
        <w:spacing w:after="0" w:line="550" w:lineRule="atLeast"/>
        <w:ind w:left="720" w:right="75" w:hanging="720"/>
        <w:rPr>
          <w:rFonts w:eastAsia="Times New Roman"/>
          <w:color w:val="000000"/>
          <w:sz w:val="24"/>
          <w:szCs w:val="24"/>
          <w:lang w:val="en-CA" w:eastAsia="en-CA"/>
        </w:rPr>
      </w:pPr>
    </w:p>
    <w:p w14:paraId="4CE63C4B" w14:textId="11DE1C79" w:rsidR="00011274" w:rsidRDefault="00000000" w:rsidP="00AF4523">
      <w:pPr>
        <w:shd w:val="clear" w:color="auto" w:fill="FFFFFF"/>
        <w:spacing w:after="0" w:line="550" w:lineRule="atLeast"/>
        <w:ind w:left="720" w:right="75" w:hanging="720"/>
        <w:rPr>
          <w:rFonts w:eastAsia="Times New Roman"/>
          <w:color w:val="000000"/>
          <w:sz w:val="24"/>
          <w:szCs w:val="24"/>
          <w:lang w:val="en-CA" w:eastAsia="en-CA"/>
        </w:rPr>
      </w:pPr>
      <w:hyperlink r:id="rId24" w:history="1">
        <w:r w:rsidR="00011274" w:rsidRPr="00AC2C6F">
          <w:rPr>
            <w:rStyle w:val="Hyperlink"/>
            <w:rFonts w:eastAsia="Times New Roman"/>
            <w:b/>
            <w:bCs/>
            <w:sz w:val="24"/>
            <w:szCs w:val="24"/>
            <w:lang w:val="en-CA" w:eastAsia="en-CA"/>
          </w:rPr>
          <w:t>Alternate to Google Maps</w:t>
        </w:r>
      </w:hyperlink>
    </w:p>
    <w:p w14:paraId="4575A169" w14:textId="53C32138" w:rsidR="00D8555E" w:rsidRDefault="00000000" w:rsidP="00AF4523">
      <w:pPr>
        <w:shd w:val="clear" w:color="auto" w:fill="FFFFFF"/>
        <w:spacing w:after="0" w:line="550" w:lineRule="atLeast"/>
        <w:ind w:left="720" w:right="75" w:hanging="720"/>
        <w:rPr>
          <w:rFonts w:eastAsia="Times New Roman"/>
          <w:b/>
          <w:bCs/>
          <w:color w:val="000000"/>
          <w:sz w:val="24"/>
          <w:szCs w:val="24"/>
          <w:lang w:val="en-CA" w:eastAsia="en-CA"/>
        </w:rPr>
      </w:pPr>
      <w:hyperlink r:id="rId25" w:history="1">
        <w:r w:rsidR="00D8555E" w:rsidRPr="00D8555E">
          <w:rPr>
            <w:rStyle w:val="Hyperlink"/>
            <w:rFonts w:eastAsia="Times New Roman"/>
            <w:b/>
            <w:bCs/>
            <w:sz w:val="24"/>
            <w:szCs w:val="24"/>
            <w:lang w:val="en-CA" w:eastAsia="en-CA"/>
          </w:rPr>
          <w:t>Google Cloud Platform</w:t>
        </w:r>
      </w:hyperlink>
    </w:p>
    <w:p w14:paraId="7FDE4A64" w14:textId="10ECDBB5" w:rsidR="00AC2C6F" w:rsidRDefault="00000000" w:rsidP="00AF4523">
      <w:pPr>
        <w:shd w:val="clear" w:color="auto" w:fill="FFFFFF"/>
        <w:spacing w:after="0" w:line="550" w:lineRule="atLeast"/>
        <w:ind w:left="720" w:right="75" w:hanging="720"/>
        <w:rPr>
          <w:rFonts w:eastAsia="Times New Roman"/>
          <w:b/>
          <w:bCs/>
          <w:color w:val="000000"/>
          <w:sz w:val="24"/>
          <w:szCs w:val="24"/>
          <w:lang w:val="en-CA" w:eastAsia="en-CA"/>
        </w:rPr>
      </w:pPr>
      <w:hyperlink r:id="rId26" w:history="1">
        <w:r w:rsidR="00AC2C6F" w:rsidRPr="00AC2C6F">
          <w:rPr>
            <w:rStyle w:val="Hyperlink"/>
            <w:rFonts w:eastAsia="Times New Roman"/>
            <w:b/>
            <w:bCs/>
            <w:sz w:val="24"/>
            <w:szCs w:val="24"/>
            <w:lang w:val="en-CA" w:eastAsia="en-CA"/>
          </w:rPr>
          <w:t>Generate an API key (video)</w:t>
        </w:r>
      </w:hyperlink>
    </w:p>
    <w:p w14:paraId="4AF53D81" w14:textId="0F29C952" w:rsidR="00FB3F40" w:rsidRDefault="00000000" w:rsidP="00FB3F40">
      <w:pPr>
        <w:shd w:val="clear" w:color="auto" w:fill="FFFFFF"/>
        <w:spacing w:after="0" w:line="550" w:lineRule="atLeast"/>
        <w:ind w:left="720" w:right="75" w:hanging="720"/>
        <w:rPr>
          <w:rStyle w:val="Hyperlink"/>
          <w:rFonts w:eastAsia="Times New Roman"/>
          <w:b/>
          <w:bCs/>
          <w:sz w:val="24"/>
          <w:szCs w:val="24"/>
          <w:lang w:val="en-CA" w:eastAsia="en-CA"/>
        </w:rPr>
      </w:pPr>
      <w:hyperlink r:id="rId27" w:history="1">
        <w:r w:rsidR="00AC2C6F" w:rsidRPr="00AC2C6F">
          <w:rPr>
            <w:rStyle w:val="Hyperlink"/>
            <w:rFonts w:eastAsia="Times New Roman"/>
            <w:b/>
            <w:bCs/>
            <w:sz w:val="24"/>
            <w:szCs w:val="24"/>
            <w:lang w:val="en-CA" w:eastAsia="en-CA"/>
          </w:rPr>
          <w:t>Restrict/Generate an API Key (Google Doc)</w:t>
        </w:r>
      </w:hyperlink>
    </w:p>
    <w:p w14:paraId="0A2D8F2F" w14:textId="728B6759" w:rsidR="00FB3F40" w:rsidRDefault="00000000" w:rsidP="00FB3F40">
      <w:pPr>
        <w:shd w:val="clear" w:color="auto" w:fill="FFFFFF"/>
        <w:spacing w:after="0" w:line="550" w:lineRule="atLeast"/>
        <w:ind w:right="75"/>
        <w:rPr>
          <w:rStyle w:val="Hyperlink"/>
          <w:rFonts w:eastAsia="Times New Roman"/>
          <w:b/>
          <w:bCs/>
          <w:sz w:val="24"/>
          <w:szCs w:val="24"/>
          <w:lang w:val="en-CA" w:eastAsia="en-CA"/>
        </w:rPr>
      </w:pPr>
      <w:hyperlink r:id="rId28" w:history="1">
        <w:proofErr w:type="spellStart"/>
        <w:r w:rsidR="00FB3F40" w:rsidRPr="00FB3F40">
          <w:rPr>
            <w:rStyle w:val="Hyperlink"/>
            <w:rFonts w:eastAsia="Times New Roman"/>
            <w:b/>
            <w:bCs/>
            <w:sz w:val="24"/>
            <w:szCs w:val="24"/>
            <w:lang w:val="en-CA" w:eastAsia="en-CA"/>
          </w:rPr>
          <w:t>Scalefusion</w:t>
        </w:r>
        <w:proofErr w:type="spellEnd"/>
        <w:r w:rsidR="00FB3F40" w:rsidRPr="00FB3F40">
          <w:rPr>
            <w:rStyle w:val="Hyperlink"/>
            <w:rFonts w:eastAsia="Times New Roman"/>
            <w:b/>
            <w:bCs/>
            <w:sz w:val="24"/>
            <w:szCs w:val="24"/>
            <w:lang w:val="en-CA" w:eastAsia="en-CA"/>
          </w:rPr>
          <w:t xml:space="preserve"> MDM</w:t>
        </w:r>
      </w:hyperlink>
    </w:p>
    <w:p w14:paraId="6908AAE7" w14:textId="0A7D3704" w:rsidR="000F52CB" w:rsidRPr="00FB3F40" w:rsidRDefault="00000000" w:rsidP="00FB3F40">
      <w:pPr>
        <w:shd w:val="clear" w:color="auto" w:fill="FFFFFF"/>
        <w:spacing w:after="0" w:line="550" w:lineRule="atLeast"/>
        <w:ind w:right="75"/>
        <w:rPr>
          <w:rFonts w:eastAsia="Times New Roman"/>
          <w:b/>
          <w:bCs/>
          <w:color w:val="0000FF" w:themeColor="hyperlink"/>
          <w:sz w:val="24"/>
          <w:szCs w:val="24"/>
          <w:u w:val="single"/>
          <w:lang w:val="en-CA" w:eastAsia="en-CA"/>
        </w:rPr>
      </w:pPr>
      <w:hyperlink r:id="rId29" w:history="1">
        <w:r w:rsidR="000F52CB" w:rsidRPr="003C3150">
          <w:rPr>
            <w:rStyle w:val="Hyperlink"/>
            <w:rFonts w:eastAsia="Times New Roman"/>
            <w:b/>
            <w:bCs/>
            <w:sz w:val="24"/>
            <w:szCs w:val="24"/>
            <w:lang w:val="en-CA" w:eastAsia="en-CA"/>
          </w:rPr>
          <w:t>https://scalefusion.com/kiosk-lockdown-software</w:t>
        </w:r>
      </w:hyperlink>
      <w:r w:rsidR="000F52CB">
        <w:rPr>
          <w:rFonts w:eastAsia="Times New Roman"/>
          <w:b/>
          <w:bCs/>
          <w:color w:val="0000FF" w:themeColor="hyperlink"/>
          <w:sz w:val="24"/>
          <w:szCs w:val="24"/>
          <w:u w:val="single"/>
          <w:lang w:val="en-CA" w:eastAsia="en-CA"/>
        </w:rPr>
        <w:t xml:space="preserve"> </w:t>
      </w:r>
    </w:p>
    <w:p w14:paraId="3DB1E7F5" w14:textId="3849EA3F" w:rsidR="00D8555E" w:rsidRDefault="00D8555E" w:rsidP="00AF4523">
      <w:pPr>
        <w:shd w:val="clear" w:color="auto" w:fill="FFFFFF"/>
        <w:spacing w:after="0" w:line="550" w:lineRule="atLeast"/>
        <w:ind w:left="720" w:right="75" w:hanging="720"/>
        <w:rPr>
          <w:rFonts w:eastAsia="Times New Roman"/>
          <w:color w:val="000000"/>
          <w:sz w:val="24"/>
          <w:szCs w:val="24"/>
          <w:lang w:val="en-CA" w:eastAsia="en-CA"/>
        </w:rPr>
      </w:pPr>
    </w:p>
    <w:p w14:paraId="0A62DD4C" w14:textId="77777777" w:rsidR="00D8555E" w:rsidRDefault="00D8555E" w:rsidP="00D8555E">
      <w:pPr>
        <w:shd w:val="clear" w:color="auto" w:fill="FFFFFF"/>
        <w:spacing w:after="0" w:line="550" w:lineRule="atLeast"/>
        <w:ind w:right="75"/>
        <w:rPr>
          <w:rFonts w:eastAsia="Times New Roman"/>
          <w:color w:val="000000"/>
          <w:sz w:val="24"/>
          <w:szCs w:val="24"/>
          <w:lang w:val="en-CA" w:eastAsia="en-CA"/>
        </w:rPr>
      </w:pPr>
    </w:p>
    <w:p w14:paraId="40144C43" w14:textId="65BE8306" w:rsidR="00D8555E" w:rsidRDefault="00D8555E" w:rsidP="00AF4523">
      <w:pPr>
        <w:shd w:val="clear" w:color="auto" w:fill="FFFFFF"/>
        <w:spacing w:after="0" w:line="550" w:lineRule="atLeast"/>
        <w:ind w:left="720" w:right="75" w:hanging="720"/>
        <w:rPr>
          <w:rFonts w:eastAsia="Times New Roman"/>
          <w:color w:val="000000"/>
          <w:sz w:val="24"/>
          <w:szCs w:val="24"/>
          <w:lang w:val="en-CA" w:eastAsia="en-CA"/>
        </w:rPr>
      </w:pPr>
    </w:p>
    <w:p w14:paraId="7448DB18" w14:textId="7F115BCA" w:rsidR="00D8555E" w:rsidRPr="00D8555E" w:rsidRDefault="00000000" w:rsidP="00D8555E">
      <w:pPr>
        <w:shd w:val="clear" w:color="auto" w:fill="FFFFFF"/>
        <w:spacing w:after="0" w:line="240" w:lineRule="auto"/>
        <w:ind w:left="720" w:right="75" w:hanging="720"/>
        <w:rPr>
          <w:rFonts w:eastAsia="Times New Roman"/>
          <w:b/>
          <w:bCs/>
          <w:color w:val="000000"/>
          <w:sz w:val="24"/>
          <w:szCs w:val="24"/>
          <w:lang w:val="en-CA" w:eastAsia="en-CA"/>
        </w:rPr>
      </w:pPr>
      <w:hyperlink r:id="rId30" w:history="1">
        <w:r w:rsidR="00AC2C6F" w:rsidRPr="00AC2C6F">
          <w:rPr>
            <w:rStyle w:val="Hyperlink"/>
            <w:rFonts w:eastAsia="Times New Roman"/>
            <w:b/>
            <w:bCs/>
            <w:sz w:val="24"/>
            <w:szCs w:val="24"/>
            <w:lang w:val="en-CA" w:eastAsia="en-CA"/>
          </w:rPr>
          <w:t>Tabletop Tablet</w:t>
        </w:r>
      </w:hyperlink>
      <w:r w:rsidR="00FB3F40">
        <w:rPr>
          <w:rStyle w:val="Hyperlink"/>
          <w:rFonts w:eastAsia="Times New Roman"/>
          <w:b/>
          <w:bCs/>
          <w:sz w:val="24"/>
          <w:szCs w:val="24"/>
          <w:lang w:val="en-CA" w:eastAsia="en-CA"/>
        </w:rPr>
        <w:t xml:space="preserve"> </w:t>
      </w:r>
    </w:p>
    <w:p w14:paraId="602BF315" w14:textId="25176FD3" w:rsidR="00FB3F40" w:rsidRPr="00FB3F40" w:rsidRDefault="00D8555E" w:rsidP="00FB3F40">
      <w:pPr>
        <w:shd w:val="clear" w:color="auto" w:fill="FFFFFF"/>
        <w:spacing w:after="0" w:line="240" w:lineRule="auto"/>
        <w:ind w:left="720" w:right="75" w:hanging="720"/>
        <w:rPr>
          <w:rFonts w:eastAsia="Times New Roman"/>
          <w:color w:val="000000"/>
          <w:sz w:val="24"/>
          <w:szCs w:val="24"/>
          <w:lang w:val="en-CA" w:eastAsia="en-CA"/>
        </w:rPr>
      </w:pPr>
      <w:r>
        <w:rPr>
          <w:rFonts w:eastAsia="Times New Roman"/>
          <w:color w:val="000000"/>
          <w:sz w:val="24"/>
          <w:szCs w:val="24"/>
          <w:lang w:val="en-CA" w:eastAsia="en-CA"/>
        </w:rPr>
        <w:t xml:space="preserve"> </w:t>
      </w:r>
      <w:r w:rsidRPr="00D8555E">
        <w:rPr>
          <w:rFonts w:eastAsia="Times New Roman"/>
          <w:color w:val="000000"/>
          <w:sz w:val="24"/>
          <w:szCs w:val="24"/>
          <w:lang w:val="en-CA" w:eastAsia="en-CA"/>
        </w:rPr>
        <w:t xml:space="preserve"> </w:t>
      </w:r>
      <w:r w:rsidR="00FB3F40">
        <w:rPr>
          <w:rFonts w:eastAsia="Times New Roman"/>
          <w:color w:val="000000"/>
          <w:sz w:val="24"/>
          <w:szCs w:val="24"/>
          <w:lang w:val="en-CA" w:eastAsia="en-CA"/>
        </w:rPr>
        <w:t>Consider script and animation quality on OS version.</w:t>
      </w:r>
    </w:p>
    <w:p w14:paraId="36A954DA" w14:textId="402ED847" w:rsidR="00D8555E" w:rsidRPr="00D8555E" w:rsidRDefault="00D8555E" w:rsidP="00D8555E">
      <w:pPr>
        <w:shd w:val="clear" w:color="auto" w:fill="FFFFFF"/>
        <w:spacing w:after="0" w:line="240" w:lineRule="auto"/>
        <w:ind w:left="720" w:right="75" w:hanging="720"/>
        <w:rPr>
          <w:rFonts w:eastAsia="Times New Roman"/>
          <w:b/>
          <w:bCs/>
          <w:color w:val="000000"/>
          <w:sz w:val="24"/>
          <w:szCs w:val="24"/>
          <w:lang w:val="en-CA" w:eastAsia="en-CA"/>
        </w:rPr>
      </w:pPr>
      <w:r w:rsidRPr="00D8555E">
        <w:rPr>
          <w:rFonts w:eastAsia="Times New Roman"/>
          <w:b/>
          <w:bCs/>
          <w:color w:val="000000"/>
          <w:sz w:val="24"/>
          <w:szCs w:val="24"/>
          <w:lang w:val="en-CA" w:eastAsia="en-CA"/>
        </w:rPr>
        <w:t>Operating System type</w:t>
      </w:r>
    </w:p>
    <w:p w14:paraId="1928F734" w14:textId="77777777" w:rsidR="00D8555E" w:rsidRPr="00D8555E" w:rsidRDefault="00D8555E" w:rsidP="00D8555E">
      <w:pPr>
        <w:shd w:val="clear" w:color="auto" w:fill="FFFFFF"/>
        <w:spacing w:after="0" w:line="240" w:lineRule="auto"/>
        <w:ind w:left="720" w:right="75" w:hanging="720"/>
        <w:rPr>
          <w:rFonts w:eastAsia="Times New Roman"/>
          <w:color w:val="000000"/>
          <w:sz w:val="24"/>
          <w:szCs w:val="24"/>
          <w:lang w:val="en-CA" w:eastAsia="en-CA"/>
        </w:rPr>
      </w:pPr>
      <w:r w:rsidRPr="00D8555E">
        <w:rPr>
          <w:rFonts w:eastAsia="Times New Roman"/>
          <w:color w:val="000000"/>
          <w:sz w:val="24"/>
          <w:szCs w:val="24"/>
          <w:lang w:val="en-CA" w:eastAsia="en-CA"/>
        </w:rPr>
        <w:t>Android</w:t>
      </w:r>
    </w:p>
    <w:p w14:paraId="53A04EB8" w14:textId="77777777" w:rsidR="00D8555E" w:rsidRPr="00D8555E" w:rsidRDefault="00D8555E" w:rsidP="00D8555E">
      <w:pPr>
        <w:shd w:val="clear" w:color="auto" w:fill="FFFFFF"/>
        <w:spacing w:after="0" w:line="240" w:lineRule="auto"/>
        <w:ind w:left="720" w:right="75" w:hanging="720"/>
        <w:rPr>
          <w:rFonts w:eastAsia="Times New Roman"/>
          <w:color w:val="000000"/>
          <w:sz w:val="24"/>
          <w:szCs w:val="24"/>
          <w:lang w:val="en-CA" w:eastAsia="en-CA"/>
        </w:rPr>
      </w:pPr>
      <w:r w:rsidRPr="00D8555E">
        <w:rPr>
          <w:rFonts w:eastAsia="Times New Roman"/>
          <w:color w:val="000000"/>
          <w:sz w:val="24"/>
          <w:szCs w:val="24"/>
          <w:lang w:val="en-CA" w:eastAsia="en-CA"/>
        </w:rPr>
        <w:t>Operating System Version</w:t>
      </w:r>
    </w:p>
    <w:p w14:paraId="47F8D7F6" w14:textId="77777777" w:rsidR="00D8555E" w:rsidRPr="00D8555E" w:rsidRDefault="00D8555E" w:rsidP="00D8555E">
      <w:pPr>
        <w:shd w:val="clear" w:color="auto" w:fill="FFFFFF"/>
        <w:spacing w:after="0" w:line="240" w:lineRule="auto"/>
        <w:ind w:left="720" w:right="75" w:hanging="720"/>
        <w:rPr>
          <w:rFonts w:eastAsia="Times New Roman"/>
          <w:color w:val="000000"/>
          <w:sz w:val="24"/>
          <w:szCs w:val="24"/>
          <w:lang w:val="en-CA" w:eastAsia="en-CA"/>
        </w:rPr>
      </w:pPr>
      <w:r w:rsidRPr="00D8555E">
        <w:rPr>
          <w:rFonts w:eastAsia="Times New Roman"/>
          <w:color w:val="000000"/>
          <w:sz w:val="24"/>
          <w:szCs w:val="24"/>
          <w:lang w:val="en-CA" w:eastAsia="en-CA"/>
        </w:rPr>
        <w:t xml:space="preserve"> 7.1 </w:t>
      </w:r>
    </w:p>
    <w:p w14:paraId="3081E085" w14:textId="77777777" w:rsidR="00D8555E" w:rsidRPr="00D8555E" w:rsidRDefault="00D8555E" w:rsidP="00D8555E">
      <w:pPr>
        <w:shd w:val="clear" w:color="auto" w:fill="FFFFFF"/>
        <w:spacing w:after="0" w:line="240" w:lineRule="auto"/>
        <w:ind w:left="720" w:right="75" w:hanging="720"/>
        <w:rPr>
          <w:rFonts w:eastAsia="Times New Roman"/>
          <w:color w:val="000000"/>
          <w:sz w:val="24"/>
          <w:szCs w:val="24"/>
          <w:lang w:val="en-CA" w:eastAsia="en-CA"/>
        </w:rPr>
      </w:pPr>
    </w:p>
    <w:p w14:paraId="018F143B" w14:textId="77777777" w:rsidR="00D8555E" w:rsidRPr="00D8555E" w:rsidRDefault="00D8555E" w:rsidP="00D8555E">
      <w:pPr>
        <w:shd w:val="clear" w:color="auto" w:fill="FFFFFF"/>
        <w:spacing w:after="0" w:line="240" w:lineRule="auto"/>
        <w:ind w:left="720" w:right="75" w:hanging="720"/>
        <w:rPr>
          <w:rFonts w:eastAsia="Times New Roman"/>
          <w:b/>
          <w:bCs/>
          <w:color w:val="000000"/>
          <w:sz w:val="24"/>
          <w:szCs w:val="24"/>
          <w:lang w:val="en-CA" w:eastAsia="en-CA"/>
        </w:rPr>
      </w:pPr>
      <w:r w:rsidRPr="00D8555E">
        <w:rPr>
          <w:rFonts w:eastAsia="Times New Roman"/>
          <w:b/>
          <w:bCs/>
          <w:color w:val="000000"/>
          <w:sz w:val="24"/>
          <w:szCs w:val="24"/>
          <w:lang w:val="en-CA" w:eastAsia="en-CA"/>
        </w:rPr>
        <w:t>Screen resolution</w:t>
      </w:r>
    </w:p>
    <w:p w14:paraId="6907BA9A" w14:textId="77777777" w:rsidR="00D8555E" w:rsidRPr="00D8555E" w:rsidRDefault="00D8555E" w:rsidP="00D8555E">
      <w:pPr>
        <w:shd w:val="clear" w:color="auto" w:fill="FFFFFF"/>
        <w:spacing w:after="0" w:line="240" w:lineRule="auto"/>
        <w:ind w:left="720" w:right="75" w:hanging="720"/>
        <w:rPr>
          <w:rFonts w:eastAsia="Times New Roman"/>
          <w:color w:val="000000"/>
          <w:sz w:val="24"/>
          <w:szCs w:val="24"/>
          <w:lang w:val="en-CA" w:eastAsia="en-CA"/>
        </w:rPr>
      </w:pPr>
      <w:r w:rsidRPr="00D8555E">
        <w:rPr>
          <w:rFonts w:eastAsia="Times New Roman"/>
          <w:color w:val="000000"/>
          <w:sz w:val="24"/>
          <w:szCs w:val="24"/>
          <w:lang w:val="en-CA" w:eastAsia="en-CA"/>
        </w:rPr>
        <w:t>1920 x 1080</w:t>
      </w:r>
    </w:p>
    <w:p w14:paraId="688E955D" w14:textId="77777777" w:rsidR="00D8555E" w:rsidRPr="00D8555E" w:rsidRDefault="00D8555E" w:rsidP="00D8555E">
      <w:pPr>
        <w:shd w:val="clear" w:color="auto" w:fill="FFFFFF"/>
        <w:spacing w:after="0" w:line="240" w:lineRule="auto"/>
        <w:ind w:left="720" w:right="75" w:hanging="720"/>
        <w:rPr>
          <w:rFonts w:eastAsia="Times New Roman"/>
          <w:color w:val="000000"/>
          <w:sz w:val="24"/>
          <w:szCs w:val="24"/>
          <w:lang w:val="en-CA" w:eastAsia="en-CA"/>
        </w:rPr>
      </w:pPr>
    </w:p>
    <w:p w14:paraId="4104F9E9" w14:textId="77777777" w:rsidR="00D8555E" w:rsidRPr="00D8555E" w:rsidRDefault="00D8555E" w:rsidP="00D8555E">
      <w:pPr>
        <w:shd w:val="clear" w:color="auto" w:fill="FFFFFF"/>
        <w:spacing w:after="0" w:line="240" w:lineRule="auto"/>
        <w:ind w:left="720" w:right="75" w:hanging="720"/>
        <w:rPr>
          <w:rFonts w:eastAsia="Times New Roman"/>
          <w:b/>
          <w:bCs/>
          <w:color w:val="000000"/>
          <w:sz w:val="24"/>
          <w:szCs w:val="24"/>
          <w:lang w:val="en-CA" w:eastAsia="en-CA"/>
        </w:rPr>
      </w:pPr>
      <w:r w:rsidRPr="00D8555E">
        <w:rPr>
          <w:rFonts w:eastAsia="Times New Roman"/>
          <w:b/>
          <w:bCs/>
          <w:color w:val="000000"/>
          <w:sz w:val="24"/>
          <w:szCs w:val="24"/>
          <w:lang w:val="en-CA" w:eastAsia="en-CA"/>
        </w:rPr>
        <w:t>Screen size</w:t>
      </w:r>
    </w:p>
    <w:p w14:paraId="58B57178" w14:textId="25FEEEFE" w:rsidR="00D8555E" w:rsidRDefault="00D8555E" w:rsidP="00D8555E">
      <w:pPr>
        <w:shd w:val="clear" w:color="auto" w:fill="FFFFFF"/>
        <w:spacing w:after="0" w:line="240" w:lineRule="auto"/>
        <w:ind w:left="720" w:right="75" w:hanging="720"/>
        <w:rPr>
          <w:rFonts w:eastAsia="Times New Roman"/>
          <w:color w:val="000000"/>
          <w:sz w:val="24"/>
          <w:szCs w:val="24"/>
          <w:lang w:val="en-CA" w:eastAsia="en-CA"/>
        </w:rPr>
      </w:pPr>
      <w:r w:rsidRPr="00D8555E">
        <w:rPr>
          <w:rFonts w:eastAsia="Times New Roman"/>
          <w:color w:val="000000"/>
          <w:sz w:val="24"/>
          <w:szCs w:val="24"/>
          <w:lang w:val="en-CA" w:eastAsia="en-CA"/>
        </w:rPr>
        <w:t>43" 10pt</w:t>
      </w:r>
    </w:p>
    <w:p w14:paraId="6F8E09D4" w14:textId="0DD0585F" w:rsidR="00D8555E" w:rsidRDefault="00D8555E">
      <w:pPr>
        <w:rPr>
          <w:rFonts w:eastAsia="Times New Roman"/>
          <w:color w:val="000000"/>
          <w:sz w:val="24"/>
          <w:szCs w:val="24"/>
          <w:lang w:val="en-CA" w:eastAsia="en-CA"/>
        </w:rPr>
      </w:pPr>
    </w:p>
    <w:p w14:paraId="01954E20" w14:textId="77777777" w:rsidR="00EA2830" w:rsidRPr="003317CC" w:rsidRDefault="00EA2830" w:rsidP="00EA2830">
      <w:pPr>
        <w:pStyle w:val="Title"/>
        <w:pBdr>
          <w:bottom w:val="single" w:sz="4" w:space="1" w:color="auto"/>
        </w:pBdr>
        <w:jc w:val="left"/>
        <w:rPr>
          <w:rFonts w:ascii="Calibri" w:eastAsia="Times New Roman" w:hAnsi="Calibri" w:cs="Calibri"/>
          <w:color w:val="000000"/>
          <w:sz w:val="22"/>
          <w:szCs w:val="22"/>
          <w:lang w:val="en-CA" w:eastAsia="en-CA"/>
        </w:rPr>
      </w:pPr>
      <w:bookmarkStart w:id="55" w:name="_Toc128616038"/>
      <w:r w:rsidRPr="00EE406F">
        <w:rPr>
          <w:color w:val="000000" w:themeColor="text1"/>
        </w:rPr>
        <w:t>Citations</w:t>
      </w:r>
      <w:bookmarkEnd w:id="55"/>
    </w:p>
    <w:p w14:paraId="335E8B5C" w14:textId="77777777" w:rsidR="00011274" w:rsidRPr="00011274" w:rsidRDefault="00011274" w:rsidP="00011274">
      <w:pPr>
        <w:rPr>
          <w:rFonts w:eastAsia="Times New Roman"/>
          <w:color w:val="000000"/>
          <w:sz w:val="24"/>
          <w:szCs w:val="24"/>
          <w:lang w:val="en-CA" w:eastAsia="en-CA"/>
        </w:rPr>
      </w:pPr>
    </w:p>
    <w:p w14:paraId="4E3DC2E3" w14:textId="34211304" w:rsidR="00A351BA" w:rsidRDefault="00000000" w:rsidP="00011274">
      <w:pPr>
        <w:rPr>
          <w:rFonts w:eastAsia="Times New Roman"/>
          <w:color w:val="000000"/>
          <w:sz w:val="24"/>
          <w:szCs w:val="24"/>
          <w:lang w:val="en-CA" w:eastAsia="en-CA"/>
        </w:rPr>
      </w:pPr>
      <w:hyperlink r:id="rId31" w:history="1">
        <w:r w:rsidR="00011274" w:rsidRPr="0083654E">
          <w:rPr>
            <w:rStyle w:val="Hyperlink"/>
            <w:rFonts w:eastAsia="Times New Roman"/>
            <w:sz w:val="24"/>
            <w:szCs w:val="24"/>
            <w:lang w:val="en-CA" w:eastAsia="en-CA"/>
          </w:rPr>
          <w:t>https://www.w3schools.com/jsref/event_onclick.asp</w:t>
        </w:r>
      </w:hyperlink>
      <w:r w:rsidR="00011274">
        <w:rPr>
          <w:rFonts w:eastAsia="Times New Roman"/>
          <w:color w:val="000000"/>
          <w:sz w:val="24"/>
          <w:szCs w:val="24"/>
          <w:lang w:val="en-CA" w:eastAsia="en-CA"/>
        </w:rPr>
        <w:t xml:space="preserve"> </w:t>
      </w:r>
    </w:p>
    <w:p w14:paraId="73E34E00" w14:textId="1E3A932E" w:rsidR="00FB3F40" w:rsidRDefault="00000000" w:rsidP="00011274">
      <w:pPr>
        <w:rPr>
          <w:rFonts w:eastAsia="Times New Roman"/>
          <w:color w:val="000000"/>
          <w:sz w:val="24"/>
          <w:szCs w:val="24"/>
          <w:lang w:val="en-CA" w:eastAsia="en-CA"/>
        </w:rPr>
      </w:pPr>
      <w:hyperlink r:id="rId32" w:history="1">
        <w:r w:rsidR="00FB3F40" w:rsidRPr="003C3150">
          <w:rPr>
            <w:rStyle w:val="Hyperlink"/>
            <w:rFonts w:eastAsia="Times New Roman"/>
            <w:sz w:val="24"/>
            <w:szCs w:val="24"/>
            <w:lang w:val="en-CA" w:eastAsia="en-CA"/>
          </w:rPr>
          <w:t>https://developers.google.com/maps/documentation/javascript/advanced-markers/start</w:t>
        </w:r>
      </w:hyperlink>
    </w:p>
    <w:p w14:paraId="432D80FE" w14:textId="77777777" w:rsidR="00FB3F40" w:rsidRDefault="00FB3F40" w:rsidP="00011274">
      <w:pPr>
        <w:rPr>
          <w:rFonts w:eastAsia="Times New Roman"/>
          <w:color w:val="000000"/>
          <w:sz w:val="24"/>
          <w:szCs w:val="24"/>
          <w:lang w:val="en-CA" w:eastAsia="en-CA"/>
        </w:rPr>
      </w:pPr>
    </w:p>
    <w:p w14:paraId="39BD3F4A" w14:textId="47408B92" w:rsidR="00D8555E" w:rsidRDefault="00D8555E" w:rsidP="00011274">
      <w:pPr>
        <w:rPr>
          <w:rFonts w:eastAsia="Times New Roman"/>
          <w:color w:val="000000"/>
          <w:sz w:val="24"/>
          <w:szCs w:val="24"/>
          <w:lang w:val="en-CA" w:eastAsia="en-CA"/>
        </w:rPr>
      </w:pPr>
    </w:p>
    <w:p w14:paraId="12374352" w14:textId="77777777" w:rsidR="00D8555E" w:rsidRPr="00563A31" w:rsidRDefault="00D8555E" w:rsidP="00011274"/>
    <w:sectPr w:rsidR="00D8555E" w:rsidRPr="00563A31" w:rsidSect="001E22D3">
      <w:head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25E67" w14:textId="77777777" w:rsidR="00525CC0" w:rsidRDefault="00525CC0" w:rsidP="00E71C68">
      <w:pPr>
        <w:spacing w:after="0" w:line="240" w:lineRule="auto"/>
      </w:pPr>
      <w:r>
        <w:separator/>
      </w:r>
    </w:p>
  </w:endnote>
  <w:endnote w:type="continuationSeparator" w:id="0">
    <w:p w14:paraId="63CA6D1E" w14:textId="77777777" w:rsidR="00525CC0" w:rsidRDefault="00525CC0" w:rsidP="00E71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Office Preview Font">
    <w:altName w:val="Calibri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352EA" w14:textId="77777777" w:rsidR="00525CC0" w:rsidRDefault="00525CC0" w:rsidP="00E71C68">
      <w:pPr>
        <w:spacing w:after="0" w:line="240" w:lineRule="auto"/>
      </w:pPr>
      <w:r>
        <w:separator/>
      </w:r>
    </w:p>
  </w:footnote>
  <w:footnote w:type="continuationSeparator" w:id="0">
    <w:p w14:paraId="683FC1B0" w14:textId="77777777" w:rsidR="00525CC0" w:rsidRDefault="00525CC0" w:rsidP="00E71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6117A" w14:textId="77BBEA42" w:rsidR="00563A31" w:rsidRDefault="006E353F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D067B02" wp14:editId="14ED8960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530" cy="1024255"/>
              <wp:effectExtent l="24765" t="19050" r="8255" b="23495"/>
              <wp:wrapNone/>
              <wp:docPr id="28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00530" cy="1024255"/>
                        <a:chOff x="0" y="0"/>
                        <a:chExt cx="17007" cy="10241"/>
                      </a:xfrm>
                    </wpg:grpSpPr>
                    <wpg:grpSp>
                      <wpg:cNvPr id="29" name="Group 6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07" cy="10241"/>
                          <a:chOff x="0" y="0"/>
                          <a:chExt cx="17007" cy="10241"/>
                        </a:xfrm>
                      </wpg:grpSpPr>
                      <wps:wsp>
                        <wps:cNvPr id="5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007" cy="1024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  <a:alpha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" name="Rectangle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630" cy="10149"/>
                          </a:xfrm>
                          <a:custGeom>
                            <a:avLst/>
                            <a:gdLst>
                              <a:gd name="T0" fmla="*/ 0 w 1462822"/>
                              <a:gd name="T1" fmla="*/ 0 h 1014481"/>
                              <a:gd name="T2" fmla="*/ 14632 w 1462822"/>
                              <a:gd name="T3" fmla="*/ 0 h 1014481"/>
                              <a:gd name="T4" fmla="*/ 14632 w 1462822"/>
                              <a:gd name="T5" fmla="*/ 10154 h 1014481"/>
                              <a:gd name="T6" fmla="*/ 6384 w 1462822"/>
                              <a:gd name="T7" fmla="*/ 4083 h 1014481"/>
                              <a:gd name="T8" fmla="*/ 0 w 1462822"/>
                              <a:gd name="T9" fmla="*/ 0 h 1014481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721" cy="10241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"/>
                            <a:srcRect/>
                            <a:stretch>
                              <a:fillRect/>
                            </a:stretch>
                          </a:blipFill>
                          <a:ln w="381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s:wsp>
                      <wps:cNvPr id="53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0326" y="95"/>
                          <a:ext cx="4381" cy="37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46CFC0" w14:textId="77777777" w:rsidR="00563A31" w:rsidRDefault="00563A31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D067B02" id="Group 7" o:spid="_x0000_s1039" style="position:absolute;margin-left:82.7pt;margin-top:0;width:133.9pt;height:80.65pt;z-index:251661312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">
              <v:group id="Group 6" o:spid="_x0000_s104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7" o:spid="_x0000_s104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" fillcolor="white [3212]" stroked="f" strokeweight="3pt">
                  <v:fill opacity="0"/>
                </v:rect>
                <v:shape id="Rectangle 12" o:spid="_x0000_s1042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" path="m,l1462822,r,1014481l638269,407899,,xe" fillcolor="#333 [3204]" stroked="f" strokeweight="3pt">
                  <v:path arrowok="t" o:connecttype="custom" o:connectlocs="0,0;146,0;146,102;64,41;0,0" o:connectangles="0,0,0,0,0"/>
                </v:shape>
                <v:rect id="Rectangle 12" o:spid="_x0000_s1043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" strokecolor="white [3212]" strokeweight="3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44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" filled="f" stroked="f" strokeweight=".5pt">
                <v:textbox inset=",7.2pt,,7.2pt">
                  <w:txbxContent>
                    <w:p w14:paraId="2846CFC0" w14:textId="77777777" w:rsidR="00563A31" w:rsidRDefault="00563A31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697884553"/>
      <w:docPartObj>
        <w:docPartGallery w:val="Page Numbers (Top of Page)"/>
        <w:docPartUnique/>
      </w:docPartObj>
    </w:sdtPr>
    <w:sdtEndPr>
      <w:rPr>
        <w:b/>
        <w:bCs/>
        <w:noProof/>
        <w:color w:val="212529"/>
        <w:spacing w:val="0"/>
      </w:rPr>
    </w:sdtEndPr>
    <w:sdtContent>
      <w:p w14:paraId="2F34ADAE" w14:textId="4405EE75" w:rsidR="007111E1" w:rsidRDefault="007111E1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30D8A297" w14:textId="4CD8AB69" w:rsidR="001E22D3" w:rsidRDefault="001E22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F5250"/>
    <w:multiLevelType w:val="hybridMultilevel"/>
    <w:tmpl w:val="A684BE20"/>
    <w:lvl w:ilvl="0" w:tplc="FFFFFFFF">
      <w:start w:val="1"/>
      <w:numFmt w:val="lowerLetter"/>
      <w:lvlText w:val="%1."/>
      <w:lvlJc w:val="left"/>
      <w:pPr>
        <w:ind w:left="567" w:hanging="360"/>
      </w:pPr>
      <w:rPr>
        <w:b w:val="0"/>
        <w:bCs w:val="0"/>
        <w:sz w:val="24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C2EC7"/>
    <w:multiLevelType w:val="hybridMultilevel"/>
    <w:tmpl w:val="A684BE20"/>
    <w:lvl w:ilvl="0" w:tplc="134CA4DE">
      <w:start w:val="1"/>
      <w:numFmt w:val="lowerLetter"/>
      <w:lvlText w:val="%1."/>
      <w:lvlJc w:val="left"/>
      <w:pPr>
        <w:ind w:left="567" w:hanging="360"/>
      </w:pPr>
      <w:rPr>
        <w:b w:val="0"/>
        <w:bCs w:val="0"/>
        <w:sz w:val="24"/>
        <w:szCs w:val="2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E72BC"/>
    <w:multiLevelType w:val="hybridMultilevel"/>
    <w:tmpl w:val="F6FCB6C8"/>
    <w:lvl w:ilvl="0" w:tplc="B9CA102C">
      <w:start w:val="1"/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F4BA8"/>
    <w:multiLevelType w:val="hybridMultilevel"/>
    <w:tmpl w:val="7F2657E4"/>
    <w:lvl w:ilvl="0" w:tplc="75D04FC0">
      <w:start w:val="1"/>
      <w:numFmt w:val="lowerLetter"/>
      <w:lvlText w:val="%1."/>
      <w:lvlJc w:val="left"/>
      <w:pPr>
        <w:ind w:left="360" w:hanging="360"/>
      </w:pPr>
      <w:rPr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014" w:hanging="360"/>
      </w:pPr>
    </w:lvl>
    <w:lvl w:ilvl="2" w:tplc="1009001B" w:tentative="1">
      <w:start w:val="1"/>
      <w:numFmt w:val="lowerRoman"/>
      <w:lvlText w:val="%3."/>
      <w:lvlJc w:val="right"/>
      <w:pPr>
        <w:ind w:left="1734" w:hanging="180"/>
      </w:pPr>
    </w:lvl>
    <w:lvl w:ilvl="3" w:tplc="1009000F" w:tentative="1">
      <w:start w:val="1"/>
      <w:numFmt w:val="decimal"/>
      <w:lvlText w:val="%4."/>
      <w:lvlJc w:val="left"/>
      <w:pPr>
        <w:ind w:left="2454" w:hanging="360"/>
      </w:pPr>
    </w:lvl>
    <w:lvl w:ilvl="4" w:tplc="10090019" w:tentative="1">
      <w:start w:val="1"/>
      <w:numFmt w:val="lowerLetter"/>
      <w:lvlText w:val="%5."/>
      <w:lvlJc w:val="left"/>
      <w:pPr>
        <w:ind w:left="3174" w:hanging="360"/>
      </w:pPr>
    </w:lvl>
    <w:lvl w:ilvl="5" w:tplc="1009001B" w:tentative="1">
      <w:start w:val="1"/>
      <w:numFmt w:val="lowerRoman"/>
      <w:lvlText w:val="%6."/>
      <w:lvlJc w:val="right"/>
      <w:pPr>
        <w:ind w:left="3894" w:hanging="180"/>
      </w:pPr>
    </w:lvl>
    <w:lvl w:ilvl="6" w:tplc="1009000F" w:tentative="1">
      <w:start w:val="1"/>
      <w:numFmt w:val="decimal"/>
      <w:lvlText w:val="%7."/>
      <w:lvlJc w:val="left"/>
      <w:pPr>
        <w:ind w:left="4614" w:hanging="360"/>
      </w:pPr>
    </w:lvl>
    <w:lvl w:ilvl="7" w:tplc="10090019" w:tentative="1">
      <w:start w:val="1"/>
      <w:numFmt w:val="lowerLetter"/>
      <w:lvlText w:val="%8."/>
      <w:lvlJc w:val="left"/>
      <w:pPr>
        <w:ind w:left="5334" w:hanging="360"/>
      </w:pPr>
    </w:lvl>
    <w:lvl w:ilvl="8" w:tplc="1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" w15:restartNumberingAfterBreak="0">
    <w:nsid w:val="2906799A"/>
    <w:multiLevelType w:val="hybridMultilevel"/>
    <w:tmpl w:val="A684BE20"/>
    <w:lvl w:ilvl="0" w:tplc="FFFFFFFF">
      <w:start w:val="1"/>
      <w:numFmt w:val="lowerLetter"/>
      <w:lvlText w:val="%1."/>
      <w:lvlJc w:val="left"/>
      <w:pPr>
        <w:ind w:left="567" w:hanging="360"/>
      </w:pPr>
      <w:rPr>
        <w:b w:val="0"/>
        <w:bCs w:val="0"/>
        <w:sz w:val="24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87017"/>
    <w:multiLevelType w:val="hybridMultilevel"/>
    <w:tmpl w:val="B3AC5AC6"/>
    <w:lvl w:ilvl="0" w:tplc="B9CA102C">
      <w:start w:val="1"/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21A8B"/>
    <w:multiLevelType w:val="hybridMultilevel"/>
    <w:tmpl w:val="1EFC0E6E"/>
    <w:lvl w:ilvl="0" w:tplc="75D04FC0">
      <w:start w:val="1"/>
      <w:numFmt w:val="lowerLetter"/>
      <w:lvlText w:val="%1."/>
      <w:lvlJc w:val="left"/>
      <w:pPr>
        <w:ind w:left="786" w:hanging="360"/>
      </w:pPr>
      <w:rPr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81C7E"/>
    <w:multiLevelType w:val="hybridMultilevel"/>
    <w:tmpl w:val="9C4A515E"/>
    <w:lvl w:ilvl="0" w:tplc="FFFFFFFF">
      <w:start w:val="1"/>
      <w:numFmt w:val="lowerRoman"/>
      <w:lvlText w:val="%1."/>
      <w:lvlJc w:val="right"/>
      <w:pPr>
        <w:ind w:left="1172" w:hanging="18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D129B4"/>
    <w:multiLevelType w:val="hybridMultilevel"/>
    <w:tmpl w:val="A684BE20"/>
    <w:lvl w:ilvl="0" w:tplc="FFFFFFFF">
      <w:start w:val="1"/>
      <w:numFmt w:val="lowerLetter"/>
      <w:lvlText w:val="%1."/>
      <w:lvlJc w:val="left"/>
      <w:pPr>
        <w:ind w:left="567" w:hanging="360"/>
      </w:pPr>
      <w:rPr>
        <w:b w:val="0"/>
        <w:bCs w:val="0"/>
        <w:sz w:val="24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F4642"/>
    <w:multiLevelType w:val="hybridMultilevel"/>
    <w:tmpl w:val="399C901C"/>
    <w:lvl w:ilvl="0" w:tplc="29529FF0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46CF4"/>
    <w:multiLevelType w:val="hybridMultilevel"/>
    <w:tmpl w:val="091CD89E"/>
    <w:lvl w:ilvl="0" w:tplc="0326062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  <w:color w:val="191919" w:themeColor="accent1" w:themeShade="7F"/>
        <w:sz w:val="24"/>
        <w:szCs w:val="22"/>
        <w:u w:val="none"/>
      </w:rPr>
    </w:lvl>
    <w:lvl w:ilvl="1" w:tplc="B3348044">
      <w:start w:val="1"/>
      <w:numFmt w:val="lowerLetter"/>
      <w:lvlText w:val="%2."/>
      <w:lvlJc w:val="left"/>
      <w:pPr>
        <w:ind w:left="786" w:hanging="360"/>
      </w:pPr>
      <w:rPr>
        <w:b w:val="0"/>
        <w:bCs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F41FB0"/>
    <w:multiLevelType w:val="hybridMultilevel"/>
    <w:tmpl w:val="D2F20C68"/>
    <w:lvl w:ilvl="0" w:tplc="0326062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  <w:color w:val="191919" w:themeColor="accent1" w:themeShade="7F"/>
        <w:sz w:val="24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ind w:left="786" w:hanging="360"/>
      </w:pPr>
      <w:rPr>
        <w:b w:val="0"/>
        <w:bCs w:val="0"/>
      </w:rPr>
    </w:lvl>
    <w:lvl w:ilvl="2" w:tplc="354E4CE6">
      <w:start w:val="1"/>
      <w:numFmt w:val="lowerRoman"/>
      <w:lvlText w:val="%3."/>
      <w:lvlJc w:val="right"/>
      <w:pPr>
        <w:ind w:left="889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1352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F7528"/>
    <w:multiLevelType w:val="hybridMultilevel"/>
    <w:tmpl w:val="ACEEBABE"/>
    <w:lvl w:ilvl="0" w:tplc="75D04FC0">
      <w:start w:val="1"/>
      <w:numFmt w:val="lowerLetter"/>
      <w:lvlText w:val="%1."/>
      <w:lvlJc w:val="left"/>
      <w:pPr>
        <w:ind w:left="786" w:hanging="360"/>
      </w:pPr>
      <w:rPr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C04ABC"/>
    <w:multiLevelType w:val="hybridMultilevel"/>
    <w:tmpl w:val="9F52ABF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5A007B40"/>
    <w:multiLevelType w:val="hybridMultilevel"/>
    <w:tmpl w:val="B15A5DD8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  <w:color w:val="191919" w:themeColor="accent1" w:themeShade="7F"/>
        <w:sz w:val="24"/>
        <w:szCs w:val="22"/>
        <w:u w:val="none"/>
      </w:rPr>
    </w:lvl>
    <w:lvl w:ilvl="1" w:tplc="75D04FC0">
      <w:start w:val="1"/>
      <w:numFmt w:val="lowerLetter"/>
      <w:lvlText w:val="%2."/>
      <w:lvlJc w:val="left"/>
      <w:pPr>
        <w:ind w:left="786" w:hanging="360"/>
      </w:pPr>
      <w:rPr>
        <w:b w:val="0"/>
        <w:bCs w:val="0"/>
      </w:rPr>
    </w:lvl>
    <w:lvl w:ilvl="2" w:tplc="FFFFFFFF">
      <w:start w:val="1"/>
      <w:numFmt w:val="lowerRoman"/>
      <w:lvlText w:val="%3."/>
      <w:lvlJc w:val="right"/>
      <w:pPr>
        <w:ind w:left="1172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7E0876"/>
    <w:multiLevelType w:val="hybridMultilevel"/>
    <w:tmpl w:val="091CD89E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  <w:color w:val="191919" w:themeColor="accent1" w:themeShade="7F"/>
        <w:sz w:val="24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ind w:left="786" w:hanging="360"/>
      </w:pPr>
      <w:rPr>
        <w:b w:val="0"/>
        <w:bCs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942B2B"/>
    <w:multiLevelType w:val="hybridMultilevel"/>
    <w:tmpl w:val="4E021FC8"/>
    <w:lvl w:ilvl="0" w:tplc="BC849BE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CE6944"/>
    <w:multiLevelType w:val="hybridMultilevel"/>
    <w:tmpl w:val="AE28BAE2"/>
    <w:lvl w:ilvl="0" w:tplc="EDDA60C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280A88"/>
    <w:multiLevelType w:val="hybridMultilevel"/>
    <w:tmpl w:val="629A3462"/>
    <w:lvl w:ilvl="0" w:tplc="75D04FC0">
      <w:start w:val="1"/>
      <w:numFmt w:val="lowerLetter"/>
      <w:lvlText w:val="%1."/>
      <w:lvlJc w:val="left"/>
      <w:pPr>
        <w:ind w:left="786" w:hanging="360"/>
      </w:pPr>
      <w:rPr>
        <w:b w:val="0"/>
        <w:bCs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1031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8F60B5"/>
    <w:multiLevelType w:val="hybridMultilevel"/>
    <w:tmpl w:val="010C719A"/>
    <w:lvl w:ilvl="0" w:tplc="0326062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  <w:color w:val="191919" w:themeColor="accent1" w:themeShade="7F"/>
        <w:sz w:val="24"/>
        <w:szCs w:val="22"/>
        <w:u w:val="none"/>
      </w:rPr>
    </w:lvl>
    <w:lvl w:ilvl="1" w:tplc="134CA4DE">
      <w:start w:val="1"/>
      <w:numFmt w:val="lowerLetter"/>
      <w:lvlText w:val="%2."/>
      <w:lvlJc w:val="left"/>
      <w:pPr>
        <w:ind w:left="567" w:hanging="360"/>
      </w:pPr>
      <w:rPr>
        <w:b w:val="0"/>
        <w:bCs w:val="0"/>
        <w:sz w:val="24"/>
        <w:szCs w:val="20"/>
      </w:rPr>
    </w:lvl>
    <w:lvl w:ilvl="2" w:tplc="FFFFFFFF">
      <w:start w:val="1"/>
      <w:numFmt w:val="lowerRoman"/>
      <w:lvlText w:val="%3."/>
      <w:lvlJc w:val="right"/>
      <w:pPr>
        <w:ind w:left="888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0327C5"/>
    <w:multiLevelType w:val="multilevel"/>
    <w:tmpl w:val="8CEE00D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color w:val="212529"/>
        <w:sz w:val="23"/>
        <w:szCs w:val="23"/>
      </w:rPr>
    </w:lvl>
    <w:lvl w:ilvl="1">
      <w:start w:val="1"/>
      <w:numFmt w:val="lowerLetter"/>
      <w:lvlText w:val="%2)"/>
      <w:lvlJc w:val="left"/>
      <w:pPr>
        <w:ind w:left="501" w:hanging="360"/>
      </w:pPr>
      <w:rPr>
        <w:sz w:val="20"/>
        <w:szCs w:val="20"/>
      </w:rPr>
    </w:lvl>
    <w:lvl w:ilvl="2">
      <w:start w:val="1"/>
      <w:numFmt w:val="lowerRoman"/>
      <w:pStyle w:val="SmallBullet"/>
      <w:lvlText w:val="%3)"/>
      <w:lvlJc w:val="left"/>
      <w:pPr>
        <w:ind w:left="927" w:hanging="360"/>
      </w:pPr>
      <w:rPr>
        <w:b w:val="0"/>
        <w:bCs w:val="0"/>
        <w:sz w:val="20"/>
        <w:szCs w:val="20"/>
      </w:rPr>
    </w:lvl>
    <w:lvl w:ilvl="3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  <w:bCs w:val="0"/>
        <w:sz w:val="20"/>
        <w:szCs w:val="16"/>
      </w:rPr>
    </w:lvl>
    <w:lvl w:ilvl="4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5">
      <w:start w:val="1"/>
      <w:numFmt w:val="lowerRoman"/>
      <w:lvlText w:val="(%6)"/>
      <w:lvlJc w:val="left"/>
      <w:pPr>
        <w:ind w:left="1919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BB63EE0"/>
    <w:multiLevelType w:val="hybridMultilevel"/>
    <w:tmpl w:val="A684BE20"/>
    <w:lvl w:ilvl="0" w:tplc="FFFFFFFF">
      <w:start w:val="1"/>
      <w:numFmt w:val="lowerLetter"/>
      <w:lvlText w:val="%1."/>
      <w:lvlJc w:val="left"/>
      <w:pPr>
        <w:ind w:left="567" w:hanging="360"/>
      </w:pPr>
      <w:rPr>
        <w:b w:val="0"/>
        <w:bCs w:val="0"/>
        <w:sz w:val="24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196D54"/>
    <w:multiLevelType w:val="hybridMultilevel"/>
    <w:tmpl w:val="E208E746"/>
    <w:lvl w:ilvl="0" w:tplc="FFFFFFFF">
      <w:start w:val="1"/>
      <w:numFmt w:val="lowerRoman"/>
      <w:lvlText w:val="%1."/>
      <w:lvlJc w:val="right"/>
      <w:pPr>
        <w:ind w:left="1172" w:hanging="18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627AED"/>
    <w:multiLevelType w:val="hybridMultilevel"/>
    <w:tmpl w:val="78246B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216594"/>
    <w:multiLevelType w:val="hybridMultilevel"/>
    <w:tmpl w:val="20DCDBBC"/>
    <w:lvl w:ilvl="0" w:tplc="1009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733655964">
    <w:abstractNumId w:val="16"/>
  </w:num>
  <w:num w:numId="2" w16cid:durableId="2070960747">
    <w:abstractNumId w:val="20"/>
  </w:num>
  <w:num w:numId="3" w16cid:durableId="451824323">
    <w:abstractNumId w:val="23"/>
  </w:num>
  <w:num w:numId="4" w16cid:durableId="1827932509">
    <w:abstractNumId w:val="24"/>
  </w:num>
  <w:num w:numId="5" w16cid:durableId="1041825897">
    <w:abstractNumId w:val="19"/>
  </w:num>
  <w:num w:numId="6" w16cid:durableId="1146584057">
    <w:abstractNumId w:val="10"/>
  </w:num>
  <w:num w:numId="7" w16cid:durableId="562637309">
    <w:abstractNumId w:val="1"/>
  </w:num>
  <w:num w:numId="8" w16cid:durableId="533545298">
    <w:abstractNumId w:val="4"/>
  </w:num>
  <w:num w:numId="9" w16cid:durableId="293876680">
    <w:abstractNumId w:val="21"/>
  </w:num>
  <w:num w:numId="10" w16cid:durableId="343483138">
    <w:abstractNumId w:val="8"/>
  </w:num>
  <w:num w:numId="11" w16cid:durableId="162936468">
    <w:abstractNumId w:val="0"/>
  </w:num>
  <w:num w:numId="12" w16cid:durableId="1407070224">
    <w:abstractNumId w:val="14"/>
  </w:num>
  <w:num w:numId="13" w16cid:durableId="369494422">
    <w:abstractNumId w:val="11"/>
  </w:num>
  <w:num w:numId="14" w16cid:durableId="1006711680">
    <w:abstractNumId w:val="12"/>
  </w:num>
  <w:num w:numId="15" w16cid:durableId="1917939985">
    <w:abstractNumId w:val="18"/>
  </w:num>
  <w:num w:numId="16" w16cid:durableId="102263429">
    <w:abstractNumId w:val="3"/>
  </w:num>
  <w:num w:numId="17" w16cid:durableId="692727607">
    <w:abstractNumId w:val="6"/>
  </w:num>
  <w:num w:numId="18" w16cid:durableId="1338508173">
    <w:abstractNumId w:val="22"/>
  </w:num>
  <w:num w:numId="19" w16cid:durableId="795684435">
    <w:abstractNumId w:val="7"/>
  </w:num>
  <w:num w:numId="20" w16cid:durableId="1297760626">
    <w:abstractNumId w:val="15"/>
  </w:num>
  <w:num w:numId="21" w16cid:durableId="1442529838">
    <w:abstractNumId w:val="9"/>
  </w:num>
  <w:num w:numId="22" w16cid:durableId="1134522627">
    <w:abstractNumId w:val="5"/>
  </w:num>
  <w:num w:numId="23" w16cid:durableId="314262280">
    <w:abstractNumId w:val="13"/>
  </w:num>
  <w:num w:numId="24" w16cid:durableId="1870869296">
    <w:abstractNumId w:val="17"/>
  </w:num>
  <w:num w:numId="25" w16cid:durableId="1474326105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 style="mso-position-horizontal-relative:margin;mso-position-vertical-relative:margin" fillcolor="none [3212]" strokecolor="none [3213]">
      <v:fill color="none [3212]"/>
      <v:stroke color="none [3213]" weight=".2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9C7"/>
    <w:rsid w:val="00004130"/>
    <w:rsid w:val="00006D8B"/>
    <w:rsid w:val="00006FB5"/>
    <w:rsid w:val="000101C8"/>
    <w:rsid w:val="00011274"/>
    <w:rsid w:val="00011FF1"/>
    <w:rsid w:val="000168FC"/>
    <w:rsid w:val="0002200E"/>
    <w:rsid w:val="00025B21"/>
    <w:rsid w:val="000270C8"/>
    <w:rsid w:val="000305B6"/>
    <w:rsid w:val="00031296"/>
    <w:rsid w:val="0003441C"/>
    <w:rsid w:val="00035273"/>
    <w:rsid w:val="000369E6"/>
    <w:rsid w:val="000441BF"/>
    <w:rsid w:val="00045474"/>
    <w:rsid w:val="0005443C"/>
    <w:rsid w:val="000572CF"/>
    <w:rsid w:val="0006261B"/>
    <w:rsid w:val="00072A3D"/>
    <w:rsid w:val="00073FFA"/>
    <w:rsid w:val="000749F6"/>
    <w:rsid w:val="00074CE5"/>
    <w:rsid w:val="000774E2"/>
    <w:rsid w:val="000811F4"/>
    <w:rsid w:val="00082E2C"/>
    <w:rsid w:val="000845B8"/>
    <w:rsid w:val="00094AF5"/>
    <w:rsid w:val="000A1E85"/>
    <w:rsid w:val="000A4A4C"/>
    <w:rsid w:val="000A5918"/>
    <w:rsid w:val="000A7AB3"/>
    <w:rsid w:val="000B12EB"/>
    <w:rsid w:val="000B25CC"/>
    <w:rsid w:val="000B3142"/>
    <w:rsid w:val="000B4B04"/>
    <w:rsid w:val="000B56BF"/>
    <w:rsid w:val="000C16F9"/>
    <w:rsid w:val="000D0160"/>
    <w:rsid w:val="000D0FB4"/>
    <w:rsid w:val="000D14F9"/>
    <w:rsid w:val="000E082B"/>
    <w:rsid w:val="000E2E3E"/>
    <w:rsid w:val="000E6EDF"/>
    <w:rsid w:val="000F1EE6"/>
    <w:rsid w:val="000F35EA"/>
    <w:rsid w:val="000F3AB3"/>
    <w:rsid w:val="000F52CB"/>
    <w:rsid w:val="000F6E14"/>
    <w:rsid w:val="000F7717"/>
    <w:rsid w:val="00100508"/>
    <w:rsid w:val="00100C5F"/>
    <w:rsid w:val="00106D84"/>
    <w:rsid w:val="0011251D"/>
    <w:rsid w:val="00114AA9"/>
    <w:rsid w:val="00115021"/>
    <w:rsid w:val="001237BE"/>
    <w:rsid w:val="00123E3F"/>
    <w:rsid w:val="00127C5F"/>
    <w:rsid w:val="00135A3E"/>
    <w:rsid w:val="0014022A"/>
    <w:rsid w:val="001414B8"/>
    <w:rsid w:val="001419D9"/>
    <w:rsid w:val="00141AC3"/>
    <w:rsid w:val="00144448"/>
    <w:rsid w:val="00153EF2"/>
    <w:rsid w:val="001545D8"/>
    <w:rsid w:val="0015611F"/>
    <w:rsid w:val="00156B05"/>
    <w:rsid w:val="00164429"/>
    <w:rsid w:val="0016466A"/>
    <w:rsid w:val="00166BC2"/>
    <w:rsid w:val="001748B9"/>
    <w:rsid w:val="00190C0B"/>
    <w:rsid w:val="001943EC"/>
    <w:rsid w:val="0019497D"/>
    <w:rsid w:val="001953C3"/>
    <w:rsid w:val="00197BC0"/>
    <w:rsid w:val="001A0C2B"/>
    <w:rsid w:val="001A1C61"/>
    <w:rsid w:val="001A1D93"/>
    <w:rsid w:val="001A1FD8"/>
    <w:rsid w:val="001A2F48"/>
    <w:rsid w:val="001A2FFC"/>
    <w:rsid w:val="001A4CE9"/>
    <w:rsid w:val="001A4ECE"/>
    <w:rsid w:val="001A7E99"/>
    <w:rsid w:val="001B140D"/>
    <w:rsid w:val="001B2BDB"/>
    <w:rsid w:val="001B36DC"/>
    <w:rsid w:val="001B3B08"/>
    <w:rsid w:val="001B6867"/>
    <w:rsid w:val="001B69D5"/>
    <w:rsid w:val="001C3CC5"/>
    <w:rsid w:val="001D06D1"/>
    <w:rsid w:val="001D1EF6"/>
    <w:rsid w:val="001D21B1"/>
    <w:rsid w:val="001D47EE"/>
    <w:rsid w:val="001D5FDD"/>
    <w:rsid w:val="001D7239"/>
    <w:rsid w:val="001D7464"/>
    <w:rsid w:val="001D79DD"/>
    <w:rsid w:val="001E22D3"/>
    <w:rsid w:val="001E48EC"/>
    <w:rsid w:val="001F0BA7"/>
    <w:rsid w:val="001F45AD"/>
    <w:rsid w:val="002028F6"/>
    <w:rsid w:val="00206743"/>
    <w:rsid w:val="002147D4"/>
    <w:rsid w:val="00216CA2"/>
    <w:rsid w:val="0021708A"/>
    <w:rsid w:val="00220B18"/>
    <w:rsid w:val="00223510"/>
    <w:rsid w:val="00226B91"/>
    <w:rsid w:val="0023165C"/>
    <w:rsid w:val="00231F63"/>
    <w:rsid w:val="00232EFA"/>
    <w:rsid w:val="00233BFE"/>
    <w:rsid w:val="00236A2B"/>
    <w:rsid w:val="00237489"/>
    <w:rsid w:val="00242BFB"/>
    <w:rsid w:val="00243599"/>
    <w:rsid w:val="00247F14"/>
    <w:rsid w:val="002506C5"/>
    <w:rsid w:val="00254653"/>
    <w:rsid w:val="00262520"/>
    <w:rsid w:val="002638DC"/>
    <w:rsid w:val="002652CF"/>
    <w:rsid w:val="0027584E"/>
    <w:rsid w:val="00276B61"/>
    <w:rsid w:val="002807E2"/>
    <w:rsid w:val="00281013"/>
    <w:rsid w:val="00281889"/>
    <w:rsid w:val="00283E5B"/>
    <w:rsid w:val="00284196"/>
    <w:rsid w:val="0029766D"/>
    <w:rsid w:val="002A071C"/>
    <w:rsid w:val="002A0933"/>
    <w:rsid w:val="002A3E0A"/>
    <w:rsid w:val="002A5014"/>
    <w:rsid w:val="002A50F6"/>
    <w:rsid w:val="002A614E"/>
    <w:rsid w:val="002A6FC0"/>
    <w:rsid w:val="002B0C55"/>
    <w:rsid w:val="002B12AD"/>
    <w:rsid w:val="002B21E4"/>
    <w:rsid w:val="002C1E7F"/>
    <w:rsid w:val="002C2035"/>
    <w:rsid w:val="002C248A"/>
    <w:rsid w:val="002C357A"/>
    <w:rsid w:val="002C7B88"/>
    <w:rsid w:val="002C7E9C"/>
    <w:rsid w:val="002D0367"/>
    <w:rsid w:val="002D41EE"/>
    <w:rsid w:val="002D6AD5"/>
    <w:rsid w:val="002D742F"/>
    <w:rsid w:val="002E0161"/>
    <w:rsid w:val="002E076A"/>
    <w:rsid w:val="002E156A"/>
    <w:rsid w:val="002E6A83"/>
    <w:rsid w:val="002E7549"/>
    <w:rsid w:val="002F2653"/>
    <w:rsid w:val="002F65C8"/>
    <w:rsid w:val="002F662A"/>
    <w:rsid w:val="002F780D"/>
    <w:rsid w:val="0030342E"/>
    <w:rsid w:val="00305E11"/>
    <w:rsid w:val="00307CA7"/>
    <w:rsid w:val="00311394"/>
    <w:rsid w:val="0031277C"/>
    <w:rsid w:val="00313274"/>
    <w:rsid w:val="00317526"/>
    <w:rsid w:val="00327501"/>
    <w:rsid w:val="003276A3"/>
    <w:rsid w:val="003277BA"/>
    <w:rsid w:val="00327A26"/>
    <w:rsid w:val="00327FD4"/>
    <w:rsid w:val="003317CC"/>
    <w:rsid w:val="00334430"/>
    <w:rsid w:val="00334931"/>
    <w:rsid w:val="003349CF"/>
    <w:rsid w:val="00335C40"/>
    <w:rsid w:val="00340B80"/>
    <w:rsid w:val="00341772"/>
    <w:rsid w:val="00344A2D"/>
    <w:rsid w:val="00351184"/>
    <w:rsid w:val="003544B8"/>
    <w:rsid w:val="00354A5C"/>
    <w:rsid w:val="003550CD"/>
    <w:rsid w:val="00364659"/>
    <w:rsid w:val="003650B4"/>
    <w:rsid w:val="00367C17"/>
    <w:rsid w:val="0037133C"/>
    <w:rsid w:val="00371B00"/>
    <w:rsid w:val="003754EF"/>
    <w:rsid w:val="00377EA2"/>
    <w:rsid w:val="00381773"/>
    <w:rsid w:val="00381A01"/>
    <w:rsid w:val="00382FFB"/>
    <w:rsid w:val="003841CC"/>
    <w:rsid w:val="003842A3"/>
    <w:rsid w:val="00386BB9"/>
    <w:rsid w:val="0038757E"/>
    <w:rsid w:val="00394834"/>
    <w:rsid w:val="00394EFC"/>
    <w:rsid w:val="003A0810"/>
    <w:rsid w:val="003A0FD5"/>
    <w:rsid w:val="003A3605"/>
    <w:rsid w:val="003B15A7"/>
    <w:rsid w:val="003B36FA"/>
    <w:rsid w:val="003B4FBB"/>
    <w:rsid w:val="003D0924"/>
    <w:rsid w:val="003D0F5F"/>
    <w:rsid w:val="003D177B"/>
    <w:rsid w:val="003D2A77"/>
    <w:rsid w:val="003D5726"/>
    <w:rsid w:val="003E1ECC"/>
    <w:rsid w:val="003E1F23"/>
    <w:rsid w:val="003E4C2C"/>
    <w:rsid w:val="003E78CA"/>
    <w:rsid w:val="003F086C"/>
    <w:rsid w:val="003F110C"/>
    <w:rsid w:val="003F700F"/>
    <w:rsid w:val="003F76C3"/>
    <w:rsid w:val="003F7832"/>
    <w:rsid w:val="00400396"/>
    <w:rsid w:val="004066D0"/>
    <w:rsid w:val="00412A47"/>
    <w:rsid w:val="0041443C"/>
    <w:rsid w:val="00415427"/>
    <w:rsid w:val="004212FA"/>
    <w:rsid w:val="004232A7"/>
    <w:rsid w:val="00423B23"/>
    <w:rsid w:val="00423D96"/>
    <w:rsid w:val="004242BA"/>
    <w:rsid w:val="00425F50"/>
    <w:rsid w:val="00433BDB"/>
    <w:rsid w:val="0044164E"/>
    <w:rsid w:val="0044254D"/>
    <w:rsid w:val="00444978"/>
    <w:rsid w:val="00447102"/>
    <w:rsid w:val="004477F8"/>
    <w:rsid w:val="0045204A"/>
    <w:rsid w:val="00455954"/>
    <w:rsid w:val="00457225"/>
    <w:rsid w:val="004632A1"/>
    <w:rsid w:val="00467C1A"/>
    <w:rsid w:val="004753B3"/>
    <w:rsid w:val="00477038"/>
    <w:rsid w:val="00477E7E"/>
    <w:rsid w:val="00481F98"/>
    <w:rsid w:val="004828F7"/>
    <w:rsid w:val="004834D2"/>
    <w:rsid w:val="00496855"/>
    <w:rsid w:val="00496883"/>
    <w:rsid w:val="004A2361"/>
    <w:rsid w:val="004A6CB8"/>
    <w:rsid w:val="004B4864"/>
    <w:rsid w:val="004B6520"/>
    <w:rsid w:val="004B6747"/>
    <w:rsid w:val="004B726A"/>
    <w:rsid w:val="004C0B31"/>
    <w:rsid w:val="004C2452"/>
    <w:rsid w:val="004C43A8"/>
    <w:rsid w:val="004C5496"/>
    <w:rsid w:val="004C6FA2"/>
    <w:rsid w:val="004D012D"/>
    <w:rsid w:val="004D0DC0"/>
    <w:rsid w:val="004D4571"/>
    <w:rsid w:val="004D4673"/>
    <w:rsid w:val="004D4C50"/>
    <w:rsid w:val="004D5084"/>
    <w:rsid w:val="004D77DE"/>
    <w:rsid w:val="004E3262"/>
    <w:rsid w:val="004E5F63"/>
    <w:rsid w:val="004E6D57"/>
    <w:rsid w:val="004F3A2A"/>
    <w:rsid w:val="004F4A29"/>
    <w:rsid w:val="004F5813"/>
    <w:rsid w:val="004F7683"/>
    <w:rsid w:val="00503867"/>
    <w:rsid w:val="005041CF"/>
    <w:rsid w:val="0050586B"/>
    <w:rsid w:val="00505D5C"/>
    <w:rsid w:val="00510DDE"/>
    <w:rsid w:val="00513859"/>
    <w:rsid w:val="00513BE6"/>
    <w:rsid w:val="00513BFA"/>
    <w:rsid w:val="00516D9A"/>
    <w:rsid w:val="005237BC"/>
    <w:rsid w:val="005257B4"/>
    <w:rsid w:val="00525CC0"/>
    <w:rsid w:val="005277C1"/>
    <w:rsid w:val="00531213"/>
    <w:rsid w:val="00531515"/>
    <w:rsid w:val="0053536E"/>
    <w:rsid w:val="00536E61"/>
    <w:rsid w:val="00537F05"/>
    <w:rsid w:val="00540A37"/>
    <w:rsid w:val="0054394A"/>
    <w:rsid w:val="00545CCE"/>
    <w:rsid w:val="0054735A"/>
    <w:rsid w:val="00547FB6"/>
    <w:rsid w:val="00550367"/>
    <w:rsid w:val="005504AE"/>
    <w:rsid w:val="00551D89"/>
    <w:rsid w:val="00553251"/>
    <w:rsid w:val="00553AF2"/>
    <w:rsid w:val="00561F2A"/>
    <w:rsid w:val="00563A31"/>
    <w:rsid w:val="00566A5B"/>
    <w:rsid w:val="00567E81"/>
    <w:rsid w:val="005710D1"/>
    <w:rsid w:val="005714F7"/>
    <w:rsid w:val="0057291F"/>
    <w:rsid w:val="00573525"/>
    <w:rsid w:val="00573A8C"/>
    <w:rsid w:val="00577BFB"/>
    <w:rsid w:val="00582736"/>
    <w:rsid w:val="00584545"/>
    <w:rsid w:val="00585C94"/>
    <w:rsid w:val="005907CF"/>
    <w:rsid w:val="005908D1"/>
    <w:rsid w:val="00591E90"/>
    <w:rsid w:val="00595173"/>
    <w:rsid w:val="00596F7A"/>
    <w:rsid w:val="0059726E"/>
    <w:rsid w:val="005A1284"/>
    <w:rsid w:val="005A39E3"/>
    <w:rsid w:val="005A4B58"/>
    <w:rsid w:val="005B0147"/>
    <w:rsid w:val="005B5088"/>
    <w:rsid w:val="005C0237"/>
    <w:rsid w:val="005C2C38"/>
    <w:rsid w:val="005C3577"/>
    <w:rsid w:val="005C51BD"/>
    <w:rsid w:val="005D00EF"/>
    <w:rsid w:val="005D168F"/>
    <w:rsid w:val="005D5709"/>
    <w:rsid w:val="005D7B71"/>
    <w:rsid w:val="005E0A65"/>
    <w:rsid w:val="005E2378"/>
    <w:rsid w:val="005E5BA6"/>
    <w:rsid w:val="005E616C"/>
    <w:rsid w:val="005E7F03"/>
    <w:rsid w:val="005F03FB"/>
    <w:rsid w:val="005F3B7A"/>
    <w:rsid w:val="005F4499"/>
    <w:rsid w:val="005F4512"/>
    <w:rsid w:val="00603C6F"/>
    <w:rsid w:val="00607A2C"/>
    <w:rsid w:val="00607A9E"/>
    <w:rsid w:val="00612A30"/>
    <w:rsid w:val="006169EB"/>
    <w:rsid w:val="006203DE"/>
    <w:rsid w:val="00623218"/>
    <w:rsid w:val="00626721"/>
    <w:rsid w:val="00631DD9"/>
    <w:rsid w:val="006330C3"/>
    <w:rsid w:val="00636D6D"/>
    <w:rsid w:val="0063745B"/>
    <w:rsid w:val="0064011A"/>
    <w:rsid w:val="00641EFB"/>
    <w:rsid w:val="006477A4"/>
    <w:rsid w:val="006519C6"/>
    <w:rsid w:val="00654860"/>
    <w:rsid w:val="00655E3C"/>
    <w:rsid w:val="0065720E"/>
    <w:rsid w:val="00657EFD"/>
    <w:rsid w:val="00661713"/>
    <w:rsid w:val="00662232"/>
    <w:rsid w:val="006642EA"/>
    <w:rsid w:val="00664932"/>
    <w:rsid w:val="00666759"/>
    <w:rsid w:val="00671495"/>
    <w:rsid w:val="00672F44"/>
    <w:rsid w:val="0067304F"/>
    <w:rsid w:val="00681C12"/>
    <w:rsid w:val="00693934"/>
    <w:rsid w:val="006942E3"/>
    <w:rsid w:val="006B50F2"/>
    <w:rsid w:val="006C4A21"/>
    <w:rsid w:val="006C5603"/>
    <w:rsid w:val="006C5F5A"/>
    <w:rsid w:val="006C7237"/>
    <w:rsid w:val="006D3428"/>
    <w:rsid w:val="006D3B47"/>
    <w:rsid w:val="006D3FD5"/>
    <w:rsid w:val="006D40B3"/>
    <w:rsid w:val="006E0379"/>
    <w:rsid w:val="006E353F"/>
    <w:rsid w:val="006F0ECB"/>
    <w:rsid w:val="006F3AFE"/>
    <w:rsid w:val="006F4033"/>
    <w:rsid w:val="006F549D"/>
    <w:rsid w:val="00701178"/>
    <w:rsid w:val="00703074"/>
    <w:rsid w:val="00706F71"/>
    <w:rsid w:val="007075FB"/>
    <w:rsid w:val="00707B81"/>
    <w:rsid w:val="007111E1"/>
    <w:rsid w:val="00714287"/>
    <w:rsid w:val="00714974"/>
    <w:rsid w:val="0071584C"/>
    <w:rsid w:val="0071641C"/>
    <w:rsid w:val="0071746C"/>
    <w:rsid w:val="00717492"/>
    <w:rsid w:val="0071799D"/>
    <w:rsid w:val="00720560"/>
    <w:rsid w:val="007207AF"/>
    <w:rsid w:val="007252A5"/>
    <w:rsid w:val="0072676B"/>
    <w:rsid w:val="00727CDF"/>
    <w:rsid w:val="00732994"/>
    <w:rsid w:val="0073432E"/>
    <w:rsid w:val="00734AA9"/>
    <w:rsid w:val="00737EF6"/>
    <w:rsid w:val="00741D4A"/>
    <w:rsid w:val="00747EDB"/>
    <w:rsid w:val="00750509"/>
    <w:rsid w:val="00752FA7"/>
    <w:rsid w:val="00754FFE"/>
    <w:rsid w:val="00760961"/>
    <w:rsid w:val="0076193A"/>
    <w:rsid w:val="00763687"/>
    <w:rsid w:val="007638B8"/>
    <w:rsid w:val="0076434C"/>
    <w:rsid w:val="007645D3"/>
    <w:rsid w:val="007653AE"/>
    <w:rsid w:val="00765A14"/>
    <w:rsid w:val="00770DC3"/>
    <w:rsid w:val="007730CE"/>
    <w:rsid w:val="00774202"/>
    <w:rsid w:val="00775AB0"/>
    <w:rsid w:val="0077676D"/>
    <w:rsid w:val="0077788B"/>
    <w:rsid w:val="00783B6A"/>
    <w:rsid w:val="00784C58"/>
    <w:rsid w:val="00786806"/>
    <w:rsid w:val="007868A7"/>
    <w:rsid w:val="0079374E"/>
    <w:rsid w:val="00794C00"/>
    <w:rsid w:val="007954D2"/>
    <w:rsid w:val="00797FAC"/>
    <w:rsid w:val="007A4F6C"/>
    <w:rsid w:val="007A5B3D"/>
    <w:rsid w:val="007A6CB1"/>
    <w:rsid w:val="007A7C50"/>
    <w:rsid w:val="007B1A62"/>
    <w:rsid w:val="007B551B"/>
    <w:rsid w:val="007C10EF"/>
    <w:rsid w:val="007C2DDC"/>
    <w:rsid w:val="007D2103"/>
    <w:rsid w:val="007D2954"/>
    <w:rsid w:val="007D430A"/>
    <w:rsid w:val="007D735D"/>
    <w:rsid w:val="007D7858"/>
    <w:rsid w:val="007D78D5"/>
    <w:rsid w:val="007E0652"/>
    <w:rsid w:val="007E0CC0"/>
    <w:rsid w:val="007E191F"/>
    <w:rsid w:val="007F270D"/>
    <w:rsid w:val="007F2B34"/>
    <w:rsid w:val="007F3B0B"/>
    <w:rsid w:val="007F4DD4"/>
    <w:rsid w:val="007F5547"/>
    <w:rsid w:val="007F72E5"/>
    <w:rsid w:val="00800813"/>
    <w:rsid w:val="00802A25"/>
    <w:rsid w:val="00802E4B"/>
    <w:rsid w:val="00806727"/>
    <w:rsid w:val="008121A2"/>
    <w:rsid w:val="00812ABD"/>
    <w:rsid w:val="00813F6A"/>
    <w:rsid w:val="0081640D"/>
    <w:rsid w:val="00823DB5"/>
    <w:rsid w:val="00824351"/>
    <w:rsid w:val="0083005E"/>
    <w:rsid w:val="0083433E"/>
    <w:rsid w:val="00834344"/>
    <w:rsid w:val="00842448"/>
    <w:rsid w:val="00845A1E"/>
    <w:rsid w:val="008472CF"/>
    <w:rsid w:val="008506F4"/>
    <w:rsid w:val="008507E8"/>
    <w:rsid w:val="00853F6B"/>
    <w:rsid w:val="00857541"/>
    <w:rsid w:val="00861204"/>
    <w:rsid w:val="00861DE7"/>
    <w:rsid w:val="00863F37"/>
    <w:rsid w:val="00866571"/>
    <w:rsid w:val="00867E23"/>
    <w:rsid w:val="008702FC"/>
    <w:rsid w:val="008719BB"/>
    <w:rsid w:val="0087250B"/>
    <w:rsid w:val="00872EA9"/>
    <w:rsid w:val="00873CC6"/>
    <w:rsid w:val="008746E6"/>
    <w:rsid w:val="0088620E"/>
    <w:rsid w:val="00890994"/>
    <w:rsid w:val="0089341B"/>
    <w:rsid w:val="008945CC"/>
    <w:rsid w:val="00894754"/>
    <w:rsid w:val="008A21D9"/>
    <w:rsid w:val="008A4E9C"/>
    <w:rsid w:val="008A5A4F"/>
    <w:rsid w:val="008B5E0D"/>
    <w:rsid w:val="008B6D62"/>
    <w:rsid w:val="008C1A6B"/>
    <w:rsid w:val="008C300E"/>
    <w:rsid w:val="008D2C7D"/>
    <w:rsid w:val="008D7CA9"/>
    <w:rsid w:val="008E3A9C"/>
    <w:rsid w:val="008E5CDD"/>
    <w:rsid w:val="008E73C6"/>
    <w:rsid w:val="008F179F"/>
    <w:rsid w:val="008F1825"/>
    <w:rsid w:val="008F1F04"/>
    <w:rsid w:val="008F3F77"/>
    <w:rsid w:val="008F636F"/>
    <w:rsid w:val="008F63B1"/>
    <w:rsid w:val="00903B3C"/>
    <w:rsid w:val="0090618A"/>
    <w:rsid w:val="0091457D"/>
    <w:rsid w:val="00916C53"/>
    <w:rsid w:val="009225E5"/>
    <w:rsid w:val="0092324C"/>
    <w:rsid w:val="00924D0B"/>
    <w:rsid w:val="00925268"/>
    <w:rsid w:val="00925576"/>
    <w:rsid w:val="0093309D"/>
    <w:rsid w:val="0093445E"/>
    <w:rsid w:val="00935F84"/>
    <w:rsid w:val="00940997"/>
    <w:rsid w:val="0094191C"/>
    <w:rsid w:val="00941B31"/>
    <w:rsid w:val="0095132E"/>
    <w:rsid w:val="00951F38"/>
    <w:rsid w:val="0095238C"/>
    <w:rsid w:val="0095336F"/>
    <w:rsid w:val="0095365A"/>
    <w:rsid w:val="009545A7"/>
    <w:rsid w:val="009577BB"/>
    <w:rsid w:val="009609C7"/>
    <w:rsid w:val="00960FC5"/>
    <w:rsid w:val="009640A4"/>
    <w:rsid w:val="00964E1F"/>
    <w:rsid w:val="009661BA"/>
    <w:rsid w:val="00966436"/>
    <w:rsid w:val="00986CE7"/>
    <w:rsid w:val="0099073B"/>
    <w:rsid w:val="00991736"/>
    <w:rsid w:val="009920C5"/>
    <w:rsid w:val="0099254E"/>
    <w:rsid w:val="00992878"/>
    <w:rsid w:val="00993850"/>
    <w:rsid w:val="00997194"/>
    <w:rsid w:val="009A193E"/>
    <w:rsid w:val="009A52FF"/>
    <w:rsid w:val="009A59C7"/>
    <w:rsid w:val="009A5B09"/>
    <w:rsid w:val="009C2194"/>
    <w:rsid w:val="009C56A9"/>
    <w:rsid w:val="009C601D"/>
    <w:rsid w:val="009D21B7"/>
    <w:rsid w:val="009D24CB"/>
    <w:rsid w:val="009D6419"/>
    <w:rsid w:val="009F13DD"/>
    <w:rsid w:val="009F3247"/>
    <w:rsid w:val="009F4F44"/>
    <w:rsid w:val="009F6BB1"/>
    <w:rsid w:val="009F701C"/>
    <w:rsid w:val="009F715A"/>
    <w:rsid w:val="00A02E9A"/>
    <w:rsid w:val="00A031B1"/>
    <w:rsid w:val="00A0722F"/>
    <w:rsid w:val="00A0730A"/>
    <w:rsid w:val="00A11B6A"/>
    <w:rsid w:val="00A15D60"/>
    <w:rsid w:val="00A16CD4"/>
    <w:rsid w:val="00A263B1"/>
    <w:rsid w:val="00A32752"/>
    <w:rsid w:val="00A351BA"/>
    <w:rsid w:val="00A37F81"/>
    <w:rsid w:val="00A44E77"/>
    <w:rsid w:val="00A45C14"/>
    <w:rsid w:val="00A472EA"/>
    <w:rsid w:val="00A52276"/>
    <w:rsid w:val="00A53C75"/>
    <w:rsid w:val="00A620E2"/>
    <w:rsid w:val="00A62D58"/>
    <w:rsid w:val="00A650B3"/>
    <w:rsid w:val="00A66BD0"/>
    <w:rsid w:val="00A715ED"/>
    <w:rsid w:val="00A764AC"/>
    <w:rsid w:val="00A76530"/>
    <w:rsid w:val="00A80421"/>
    <w:rsid w:val="00A80B30"/>
    <w:rsid w:val="00A8121C"/>
    <w:rsid w:val="00A82907"/>
    <w:rsid w:val="00A83921"/>
    <w:rsid w:val="00A83959"/>
    <w:rsid w:val="00A84801"/>
    <w:rsid w:val="00A85F1C"/>
    <w:rsid w:val="00A90C75"/>
    <w:rsid w:val="00A91F94"/>
    <w:rsid w:val="00A9495E"/>
    <w:rsid w:val="00A96584"/>
    <w:rsid w:val="00AA171E"/>
    <w:rsid w:val="00AA178C"/>
    <w:rsid w:val="00AA35F5"/>
    <w:rsid w:val="00AA3796"/>
    <w:rsid w:val="00AB0720"/>
    <w:rsid w:val="00AB1587"/>
    <w:rsid w:val="00AB2104"/>
    <w:rsid w:val="00AB21AC"/>
    <w:rsid w:val="00AB5AAE"/>
    <w:rsid w:val="00AB7F20"/>
    <w:rsid w:val="00AC0CDB"/>
    <w:rsid w:val="00AC2C6F"/>
    <w:rsid w:val="00AC4155"/>
    <w:rsid w:val="00AC559A"/>
    <w:rsid w:val="00AC5C10"/>
    <w:rsid w:val="00AD32B0"/>
    <w:rsid w:val="00AE093E"/>
    <w:rsid w:val="00AE5EC4"/>
    <w:rsid w:val="00AE5F57"/>
    <w:rsid w:val="00AF18BF"/>
    <w:rsid w:val="00AF4523"/>
    <w:rsid w:val="00AF5119"/>
    <w:rsid w:val="00AF6A28"/>
    <w:rsid w:val="00B0123A"/>
    <w:rsid w:val="00B048D4"/>
    <w:rsid w:val="00B0519B"/>
    <w:rsid w:val="00B05A52"/>
    <w:rsid w:val="00B13F1D"/>
    <w:rsid w:val="00B14DE6"/>
    <w:rsid w:val="00B174F9"/>
    <w:rsid w:val="00B2058A"/>
    <w:rsid w:val="00B21827"/>
    <w:rsid w:val="00B239BB"/>
    <w:rsid w:val="00B30A57"/>
    <w:rsid w:val="00B30E03"/>
    <w:rsid w:val="00B3401F"/>
    <w:rsid w:val="00B34603"/>
    <w:rsid w:val="00B35BAA"/>
    <w:rsid w:val="00B371C6"/>
    <w:rsid w:val="00B453A6"/>
    <w:rsid w:val="00B45600"/>
    <w:rsid w:val="00B52C7D"/>
    <w:rsid w:val="00B55354"/>
    <w:rsid w:val="00B60221"/>
    <w:rsid w:val="00B62DE6"/>
    <w:rsid w:val="00B64803"/>
    <w:rsid w:val="00B649C4"/>
    <w:rsid w:val="00B65124"/>
    <w:rsid w:val="00B65E45"/>
    <w:rsid w:val="00B75F8E"/>
    <w:rsid w:val="00B77DF1"/>
    <w:rsid w:val="00B81AC6"/>
    <w:rsid w:val="00B81B75"/>
    <w:rsid w:val="00B82845"/>
    <w:rsid w:val="00B84B85"/>
    <w:rsid w:val="00B86AF3"/>
    <w:rsid w:val="00B908D5"/>
    <w:rsid w:val="00B92826"/>
    <w:rsid w:val="00B957A4"/>
    <w:rsid w:val="00B97DE0"/>
    <w:rsid w:val="00BA444E"/>
    <w:rsid w:val="00BA4E46"/>
    <w:rsid w:val="00BA5C38"/>
    <w:rsid w:val="00BB18F3"/>
    <w:rsid w:val="00BB1B34"/>
    <w:rsid w:val="00BB1D39"/>
    <w:rsid w:val="00BB3163"/>
    <w:rsid w:val="00BB3E85"/>
    <w:rsid w:val="00BC2778"/>
    <w:rsid w:val="00BC60F8"/>
    <w:rsid w:val="00BC73F8"/>
    <w:rsid w:val="00BC794E"/>
    <w:rsid w:val="00BC7971"/>
    <w:rsid w:val="00BD0E87"/>
    <w:rsid w:val="00BD14BB"/>
    <w:rsid w:val="00BD73DD"/>
    <w:rsid w:val="00BD7A61"/>
    <w:rsid w:val="00BE022E"/>
    <w:rsid w:val="00BE2FAA"/>
    <w:rsid w:val="00BE5D4B"/>
    <w:rsid w:val="00BF50DB"/>
    <w:rsid w:val="00BF51B0"/>
    <w:rsid w:val="00BF5322"/>
    <w:rsid w:val="00C02FA7"/>
    <w:rsid w:val="00C0585E"/>
    <w:rsid w:val="00C078CC"/>
    <w:rsid w:val="00C113CB"/>
    <w:rsid w:val="00C146DC"/>
    <w:rsid w:val="00C173F0"/>
    <w:rsid w:val="00C177AF"/>
    <w:rsid w:val="00C227F0"/>
    <w:rsid w:val="00C230A2"/>
    <w:rsid w:val="00C2509D"/>
    <w:rsid w:val="00C271AC"/>
    <w:rsid w:val="00C3141C"/>
    <w:rsid w:val="00C314A8"/>
    <w:rsid w:val="00C33380"/>
    <w:rsid w:val="00C349FE"/>
    <w:rsid w:val="00C36B61"/>
    <w:rsid w:val="00C36CBE"/>
    <w:rsid w:val="00C37765"/>
    <w:rsid w:val="00C37A00"/>
    <w:rsid w:val="00C40C9E"/>
    <w:rsid w:val="00C42800"/>
    <w:rsid w:val="00C462AD"/>
    <w:rsid w:val="00C479AD"/>
    <w:rsid w:val="00C47E5D"/>
    <w:rsid w:val="00C50708"/>
    <w:rsid w:val="00C5094A"/>
    <w:rsid w:val="00C53507"/>
    <w:rsid w:val="00C537B5"/>
    <w:rsid w:val="00C53CFD"/>
    <w:rsid w:val="00C56592"/>
    <w:rsid w:val="00C62806"/>
    <w:rsid w:val="00C63E7D"/>
    <w:rsid w:val="00C721A9"/>
    <w:rsid w:val="00C73804"/>
    <w:rsid w:val="00C757F9"/>
    <w:rsid w:val="00C75D7E"/>
    <w:rsid w:val="00C76123"/>
    <w:rsid w:val="00C85A37"/>
    <w:rsid w:val="00C86080"/>
    <w:rsid w:val="00C90F22"/>
    <w:rsid w:val="00C91FDE"/>
    <w:rsid w:val="00CA1263"/>
    <w:rsid w:val="00CA296C"/>
    <w:rsid w:val="00CA368C"/>
    <w:rsid w:val="00CA3903"/>
    <w:rsid w:val="00CA7EA2"/>
    <w:rsid w:val="00CB34A9"/>
    <w:rsid w:val="00CB7025"/>
    <w:rsid w:val="00CB7C48"/>
    <w:rsid w:val="00CC125D"/>
    <w:rsid w:val="00CC262B"/>
    <w:rsid w:val="00CC35E1"/>
    <w:rsid w:val="00CD4499"/>
    <w:rsid w:val="00CD5ADA"/>
    <w:rsid w:val="00CE79D6"/>
    <w:rsid w:val="00CF3801"/>
    <w:rsid w:val="00CF6E87"/>
    <w:rsid w:val="00CF7E5F"/>
    <w:rsid w:val="00D0419F"/>
    <w:rsid w:val="00D070C6"/>
    <w:rsid w:val="00D10BEE"/>
    <w:rsid w:val="00D126EF"/>
    <w:rsid w:val="00D15C91"/>
    <w:rsid w:val="00D1684A"/>
    <w:rsid w:val="00D1709A"/>
    <w:rsid w:val="00D21E1F"/>
    <w:rsid w:val="00D228C1"/>
    <w:rsid w:val="00D24A4B"/>
    <w:rsid w:val="00D2651B"/>
    <w:rsid w:val="00D265C0"/>
    <w:rsid w:val="00D3516D"/>
    <w:rsid w:val="00D36652"/>
    <w:rsid w:val="00D4298D"/>
    <w:rsid w:val="00D5132A"/>
    <w:rsid w:val="00D53EDE"/>
    <w:rsid w:val="00D543EC"/>
    <w:rsid w:val="00D54DBB"/>
    <w:rsid w:val="00D56AF5"/>
    <w:rsid w:val="00D57773"/>
    <w:rsid w:val="00D61901"/>
    <w:rsid w:val="00D62452"/>
    <w:rsid w:val="00D63D75"/>
    <w:rsid w:val="00D66531"/>
    <w:rsid w:val="00D7633A"/>
    <w:rsid w:val="00D8555E"/>
    <w:rsid w:val="00D87004"/>
    <w:rsid w:val="00D95F38"/>
    <w:rsid w:val="00DA393F"/>
    <w:rsid w:val="00DA6CF3"/>
    <w:rsid w:val="00DB4699"/>
    <w:rsid w:val="00DB6499"/>
    <w:rsid w:val="00DB6F0E"/>
    <w:rsid w:val="00DB7D31"/>
    <w:rsid w:val="00DC2B15"/>
    <w:rsid w:val="00DC5A24"/>
    <w:rsid w:val="00DD4668"/>
    <w:rsid w:val="00DD696A"/>
    <w:rsid w:val="00DE0193"/>
    <w:rsid w:val="00DE213F"/>
    <w:rsid w:val="00DE486B"/>
    <w:rsid w:val="00DE5770"/>
    <w:rsid w:val="00DE5C46"/>
    <w:rsid w:val="00DE6A89"/>
    <w:rsid w:val="00DE73CF"/>
    <w:rsid w:val="00DF0892"/>
    <w:rsid w:val="00DF0A77"/>
    <w:rsid w:val="00DF1303"/>
    <w:rsid w:val="00DF1B98"/>
    <w:rsid w:val="00DF2117"/>
    <w:rsid w:val="00DF4EA4"/>
    <w:rsid w:val="00DF6C29"/>
    <w:rsid w:val="00E0533D"/>
    <w:rsid w:val="00E06669"/>
    <w:rsid w:val="00E070F4"/>
    <w:rsid w:val="00E074C5"/>
    <w:rsid w:val="00E1047E"/>
    <w:rsid w:val="00E126C5"/>
    <w:rsid w:val="00E126DB"/>
    <w:rsid w:val="00E17E16"/>
    <w:rsid w:val="00E2078E"/>
    <w:rsid w:val="00E22D87"/>
    <w:rsid w:val="00E24B56"/>
    <w:rsid w:val="00E2507A"/>
    <w:rsid w:val="00E276DB"/>
    <w:rsid w:val="00E27D23"/>
    <w:rsid w:val="00E3162C"/>
    <w:rsid w:val="00E32038"/>
    <w:rsid w:val="00E34361"/>
    <w:rsid w:val="00E400EE"/>
    <w:rsid w:val="00E42270"/>
    <w:rsid w:val="00E434E4"/>
    <w:rsid w:val="00E50346"/>
    <w:rsid w:val="00E535A3"/>
    <w:rsid w:val="00E53698"/>
    <w:rsid w:val="00E5374E"/>
    <w:rsid w:val="00E547F3"/>
    <w:rsid w:val="00E54A37"/>
    <w:rsid w:val="00E54E91"/>
    <w:rsid w:val="00E5582E"/>
    <w:rsid w:val="00E606E9"/>
    <w:rsid w:val="00E60B79"/>
    <w:rsid w:val="00E6595B"/>
    <w:rsid w:val="00E71C68"/>
    <w:rsid w:val="00E75F75"/>
    <w:rsid w:val="00E8024A"/>
    <w:rsid w:val="00E81F33"/>
    <w:rsid w:val="00E8540D"/>
    <w:rsid w:val="00E862F0"/>
    <w:rsid w:val="00E8693C"/>
    <w:rsid w:val="00E94512"/>
    <w:rsid w:val="00E95CAD"/>
    <w:rsid w:val="00EA13AC"/>
    <w:rsid w:val="00EA2830"/>
    <w:rsid w:val="00EA31B7"/>
    <w:rsid w:val="00EA5038"/>
    <w:rsid w:val="00EB17E3"/>
    <w:rsid w:val="00EB1CE2"/>
    <w:rsid w:val="00EB2B24"/>
    <w:rsid w:val="00EB316F"/>
    <w:rsid w:val="00EB3FED"/>
    <w:rsid w:val="00EB741F"/>
    <w:rsid w:val="00EC423A"/>
    <w:rsid w:val="00EC4EAE"/>
    <w:rsid w:val="00ED0DE9"/>
    <w:rsid w:val="00ED2742"/>
    <w:rsid w:val="00ED4F64"/>
    <w:rsid w:val="00ED5B05"/>
    <w:rsid w:val="00ED6088"/>
    <w:rsid w:val="00ED7502"/>
    <w:rsid w:val="00EE406F"/>
    <w:rsid w:val="00EE5CD1"/>
    <w:rsid w:val="00EF116A"/>
    <w:rsid w:val="00EF18FE"/>
    <w:rsid w:val="00EF4DBD"/>
    <w:rsid w:val="00F03761"/>
    <w:rsid w:val="00F12741"/>
    <w:rsid w:val="00F1534F"/>
    <w:rsid w:val="00F20C15"/>
    <w:rsid w:val="00F252A7"/>
    <w:rsid w:val="00F26B4D"/>
    <w:rsid w:val="00F32322"/>
    <w:rsid w:val="00F36FD6"/>
    <w:rsid w:val="00F3752F"/>
    <w:rsid w:val="00F45B1A"/>
    <w:rsid w:val="00F46A97"/>
    <w:rsid w:val="00F47899"/>
    <w:rsid w:val="00F47DA1"/>
    <w:rsid w:val="00F540FA"/>
    <w:rsid w:val="00F55189"/>
    <w:rsid w:val="00F55811"/>
    <w:rsid w:val="00F63860"/>
    <w:rsid w:val="00F7167D"/>
    <w:rsid w:val="00F73D46"/>
    <w:rsid w:val="00F74478"/>
    <w:rsid w:val="00F7512D"/>
    <w:rsid w:val="00F77647"/>
    <w:rsid w:val="00F80DCC"/>
    <w:rsid w:val="00F81C5E"/>
    <w:rsid w:val="00F855C5"/>
    <w:rsid w:val="00F8765E"/>
    <w:rsid w:val="00F92DF5"/>
    <w:rsid w:val="00F934B6"/>
    <w:rsid w:val="00F93E9D"/>
    <w:rsid w:val="00F95754"/>
    <w:rsid w:val="00FA2F81"/>
    <w:rsid w:val="00FA369C"/>
    <w:rsid w:val="00FA712F"/>
    <w:rsid w:val="00FA7B05"/>
    <w:rsid w:val="00FB0797"/>
    <w:rsid w:val="00FB0930"/>
    <w:rsid w:val="00FB25C7"/>
    <w:rsid w:val="00FB3F40"/>
    <w:rsid w:val="00FB544B"/>
    <w:rsid w:val="00FB6B32"/>
    <w:rsid w:val="00FB74CA"/>
    <w:rsid w:val="00FB7882"/>
    <w:rsid w:val="00FC2884"/>
    <w:rsid w:val="00FC36F2"/>
    <w:rsid w:val="00FC4005"/>
    <w:rsid w:val="00FC53EA"/>
    <w:rsid w:val="00FC7103"/>
    <w:rsid w:val="00FC7B17"/>
    <w:rsid w:val="00FD0127"/>
    <w:rsid w:val="00FD12FF"/>
    <w:rsid w:val="00FD1F7A"/>
    <w:rsid w:val="00FD21C0"/>
    <w:rsid w:val="00FD2FC9"/>
    <w:rsid w:val="00FD448A"/>
    <w:rsid w:val="00FD7E5E"/>
    <w:rsid w:val="00FE227B"/>
    <w:rsid w:val="00FF2B41"/>
    <w:rsid w:val="00FF3CD0"/>
    <w:rsid w:val="00FF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-relative:margin;mso-position-vertical-relative:margin" fillcolor="none [3212]" strokecolor="none [3213]">
      <v:fill color="none [3212]"/>
      <v:stroke color="none [3213]" weight=".25pt"/>
    </o:shapedefaults>
    <o:shapelayout v:ext="edit">
      <o:idmap v:ext="edit" data="2"/>
    </o:shapelayout>
  </w:shapeDefaults>
  <w:decimalSymbol w:val="."/>
  <w:listSeparator w:val=","/>
  <w14:docId w14:val="3A919E48"/>
  <w15:docId w15:val="{25236FC4-9806-4441-8D8E-AE56D3980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="Segoe UI"/>
        <w:color w:val="212529"/>
        <w:sz w:val="23"/>
        <w:szCs w:val="23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4735A"/>
  </w:style>
  <w:style w:type="paragraph" w:styleId="Heading1">
    <w:name w:val="heading 1"/>
    <w:basedOn w:val="Title"/>
    <w:next w:val="Normal"/>
    <w:link w:val="Heading1Char"/>
    <w:uiPriority w:val="9"/>
    <w:rsid w:val="00513859"/>
    <w:pPr>
      <w:pBdr>
        <w:bottom w:val="single" w:sz="4" w:space="1" w:color="auto"/>
      </w:pBdr>
      <w:spacing w:line="240" w:lineRule="auto"/>
      <w:jc w:val="left"/>
      <w:outlineLvl w:val="0"/>
    </w:pPr>
    <w:rPr>
      <w:color w:val="000000" w:themeColor="text1"/>
    </w:rPr>
  </w:style>
  <w:style w:type="paragraph" w:styleId="Heading2">
    <w:name w:val="heading 2"/>
    <w:basedOn w:val="Headers"/>
    <w:next w:val="Normal"/>
    <w:link w:val="Heading2Char"/>
    <w:uiPriority w:val="9"/>
    <w:unhideWhenUsed/>
    <w:qFormat/>
    <w:rsid w:val="00513859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5119"/>
    <w:pPr>
      <w:spacing w:before="1000" w:after="0"/>
      <w:jc w:val="center"/>
      <w:outlineLvl w:val="2"/>
    </w:pPr>
    <w:rPr>
      <w:rFonts w:asciiTheme="majorHAnsi" w:hAnsiTheme="majorHAnsi"/>
      <w:caps/>
      <w:color w:val="FFFFFF" w:themeColor="background1"/>
      <w:sz w:val="44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1773"/>
    <w:pPr>
      <w:jc w:val="right"/>
      <w:outlineLvl w:val="3"/>
    </w:pPr>
    <w:rPr>
      <w:rFonts w:asciiTheme="majorHAnsi" w:hAnsiTheme="majorHAnsi"/>
      <w:color w:val="333333" w:themeColor="accent1"/>
      <w:sz w:val="24"/>
    </w:rPr>
  </w:style>
  <w:style w:type="paragraph" w:styleId="Heading5">
    <w:name w:val="heading 5"/>
    <w:basedOn w:val="Headers"/>
    <w:next w:val="Normal"/>
    <w:link w:val="Heading5Char"/>
    <w:uiPriority w:val="9"/>
    <w:unhideWhenUsed/>
    <w:qFormat/>
    <w:rsid w:val="00E400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71745" w:themeColor="text2"/>
      <w:sz w:val="36"/>
    </w:rPr>
  </w:style>
  <w:style w:type="paragraph" w:styleId="Heading6">
    <w:name w:val="heading 6"/>
    <w:basedOn w:val="Normal"/>
    <w:next w:val="Normal"/>
    <w:link w:val="Heading6Char"/>
    <w:unhideWhenUsed/>
    <w:qFormat/>
    <w:rsid w:val="004D457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411133" w:themeColor="text2" w:themeShade="BF"/>
      <w:sz w:val="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506C5"/>
    <w:pPr>
      <w:keepNext/>
      <w:keepLines/>
      <w:spacing w:before="40" w:after="0"/>
      <w:outlineLvl w:val="6"/>
    </w:pPr>
    <w:rPr>
      <w:rFonts w:eastAsiaTheme="majorEastAsia" w:cstheme="majorBidi"/>
      <w:b/>
      <w:iCs/>
      <w:color w:val="191919" w:themeColor="accent1" w:themeShade="7F"/>
      <w:sz w:val="24"/>
      <w:u w:val="singl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43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4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3B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tro">
    <w:name w:val="Intro"/>
    <w:basedOn w:val="Normal"/>
    <w:qFormat/>
    <w:rsid w:val="00381773"/>
    <w:pPr>
      <w:ind w:left="1440"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166BC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513859"/>
    <w:rPr>
      <w:rFonts w:ascii="Segoe UI" w:hAnsi="Segoe UI" w:cs="Segoe UI"/>
      <w:i/>
      <w:iCs/>
      <w:color w:val="333333" w:themeColor="accent1"/>
      <w:sz w:val="23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AF5119"/>
    <w:rPr>
      <w:rFonts w:asciiTheme="majorHAnsi" w:hAnsiTheme="majorHAnsi"/>
      <w:caps/>
      <w:color w:val="FFFFFF" w:themeColor="background1"/>
      <w:sz w:val="44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81773"/>
    <w:rPr>
      <w:rFonts w:asciiTheme="majorHAnsi" w:hAnsiTheme="majorHAnsi"/>
      <w:color w:val="333333" w:themeColor="accent1"/>
      <w:sz w:val="24"/>
    </w:rPr>
  </w:style>
  <w:style w:type="character" w:customStyle="1" w:styleId="Heading6Char">
    <w:name w:val="Heading 6 Char"/>
    <w:basedOn w:val="DefaultParagraphFont"/>
    <w:link w:val="Heading6"/>
    <w:rsid w:val="004D4571"/>
    <w:rPr>
      <w:rFonts w:ascii="Times New Roman" w:eastAsia="Times New Roman" w:hAnsi="Times New Roman" w:cs="Times New Roman"/>
      <w:color w:val="411133" w:themeColor="text2" w:themeShade="BF"/>
      <w:sz w:val="60"/>
    </w:rPr>
  </w:style>
  <w:style w:type="paragraph" w:customStyle="1" w:styleId="TabName">
    <w:name w:val="Tab Name"/>
    <w:basedOn w:val="Normal"/>
    <w:rsid w:val="00381773"/>
    <w:pPr>
      <w:jc w:val="center"/>
    </w:pPr>
    <w:rPr>
      <w:color w:val="333333" w:themeColor="accent1"/>
      <w:sz w:val="32"/>
    </w:rPr>
  </w:style>
  <w:style w:type="paragraph" w:styleId="ListParagraph">
    <w:name w:val="List Paragraph"/>
    <w:basedOn w:val="Normal"/>
    <w:link w:val="ListParagraphChar"/>
    <w:uiPriority w:val="34"/>
    <w:qFormat/>
    <w:rsid w:val="000D0FB4"/>
    <w:pPr>
      <w:numPr>
        <w:numId w:val="1"/>
      </w:numPr>
      <w:spacing w:after="400" w:line="240" w:lineRule="auto"/>
      <w:jc w:val="center"/>
    </w:pPr>
    <w:rPr>
      <w:color w:val="333333" w:themeColor="accent1"/>
      <w:sz w:val="32"/>
      <w:lang w:bidi="hi-IN"/>
    </w:rPr>
  </w:style>
  <w:style w:type="paragraph" w:customStyle="1" w:styleId="1Spine">
    <w:name w:val="1&quot; Spine"/>
    <w:basedOn w:val="Normal"/>
    <w:rsid w:val="00AF5119"/>
    <w:pPr>
      <w:spacing w:after="0" w:line="240" w:lineRule="auto"/>
      <w:jc w:val="center"/>
    </w:pPr>
    <w:rPr>
      <w:b/>
      <w:color w:val="571745" w:themeColor="text2"/>
      <w:sz w:val="44"/>
      <w:szCs w:val="44"/>
      <w:lang w:bidi="hi-IN"/>
    </w:rPr>
  </w:style>
  <w:style w:type="paragraph" w:customStyle="1" w:styleId="15Spine">
    <w:name w:val="1.5&quot; Spine"/>
    <w:basedOn w:val="Normal"/>
    <w:rsid w:val="00AF5119"/>
    <w:pPr>
      <w:spacing w:after="0" w:line="240" w:lineRule="auto"/>
      <w:jc w:val="center"/>
    </w:pPr>
    <w:rPr>
      <w:b/>
      <w:color w:val="571745" w:themeColor="text2"/>
      <w:sz w:val="48"/>
      <w:szCs w:val="48"/>
      <w:lang w:bidi="hi-IN"/>
    </w:rPr>
  </w:style>
  <w:style w:type="paragraph" w:customStyle="1" w:styleId="2Spine">
    <w:name w:val="2&quot; Spine"/>
    <w:basedOn w:val="Normal"/>
    <w:rsid w:val="00AF5119"/>
    <w:pPr>
      <w:spacing w:after="0" w:line="240" w:lineRule="auto"/>
      <w:jc w:val="center"/>
    </w:pPr>
    <w:rPr>
      <w:b/>
      <w:color w:val="571745" w:themeColor="text2"/>
      <w:sz w:val="56"/>
      <w:szCs w:val="56"/>
      <w:lang w:bidi="hi-IN"/>
    </w:rPr>
  </w:style>
  <w:style w:type="paragraph" w:customStyle="1" w:styleId="3Spine">
    <w:name w:val="3&quot; Spine"/>
    <w:basedOn w:val="Normal"/>
    <w:rsid w:val="00AF5119"/>
    <w:pPr>
      <w:spacing w:after="0" w:line="240" w:lineRule="auto"/>
      <w:jc w:val="center"/>
    </w:pPr>
    <w:rPr>
      <w:b/>
      <w:color w:val="571745" w:themeColor="text2"/>
      <w:sz w:val="64"/>
      <w:szCs w:val="64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C68"/>
  </w:style>
  <w:style w:type="paragraph" w:styleId="Footer">
    <w:name w:val="footer"/>
    <w:basedOn w:val="Normal"/>
    <w:link w:val="Foot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C68"/>
  </w:style>
  <w:style w:type="character" w:customStyle="1" w:styleId="Heading1Char">
    <w:name w:val="Heading 1 Char"/>
    <w:basedOn w:val="DefaultParagraphFont"/>
    <w:link w:val="Heading1"/>
    <w:uiPriority w:val="9"/>
    <w:rsid w:val="00513859"/>
    <w:rPr>
      <w:rFonts w:asciiTheme="majorHAnsi" w:hAnsiTheme="majorHAnsi"/>
      <w:caps/>
      <w:color w:val="000000" w:themeColor="text1"/>
      <w:sz w:val="44"/>
      <w:szCs w:val="36"/>
    </w:rPr>
  </w:style>
  <w:style w:type="paragraph" w:customStyle="1" w:styleId="ClassName">
    <w:name w:val="Class Name"/>
    <w:basedOn w:val="Heading6"/>
    <w:qFormat/>
    <w:rsid w:val="00381773"/>
    <w:pPr>
      <w:jc w:val="center"/>
    </w:pPr>
    <w:rPr>
      <w:rFonts w:asciiTheme="majorHAnsi" w:hAnsiTheme="majorHAnsi"/>
      <w:caps/>
      <w:color w:val="333333" w:themeColor="accent1"/>
      <w:sz w:val="44"/>
    </w:rPr>
  </w:style>
  <w:style w:type="paragraph" w:styleId="Title">
    <w:name w:val="Title"/>
    <w:basedOn w:val="Heading3"/>
    <w:next w:val="Normal"/>
    <w:link w:val="TitleChar"/>
    <w:uiPriority w:val="10"/>
    <w:qFormat/>
    <w:rsid w:val="00381773"/>
  </w:style>
  <w:style w:type="character" w:customStyle="1" w:styleId="TitleChar">
    <w:name w:val="Title Char"/>
    <w:basedOn w:val="DefaultParagraphFont"/>
    <w:link w:val="Title"/>
    <w:uiPriority w:val="10"/>
    <w:rsid w:val="00381773"/>
    <w:rPr>
      <w:rFonts w:asciiTheme="majorHAnsi" w:hAnsiTheme="majorHAnsi"/>
      <w:caps/>
      <w:color w:val="333333" w:themeColor="accent1"/>
      <w:sz w:val="36"/>
      <w:szCs w:val="36"/>
    </w:rPr>
  </w:style>
  <w:style w:type="paragraph" w:customStyle="1" w:styleId="Subtitle2">
    <w:name w:val="Subtitle 2"/>
    <w:link w:val="Subtitle2Char"/>
    <w:qFormat/>
    <w:rsid w:val="00ED6088"/>
    <w:pPr>
      <w:spacing w:line="240" w:lineRule="auto"/>
      <w:jc w:val="center"/>
    </w:pPr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styleId="NoSpacing">
    <w:name w:val="No Spacing"/>
    <w:uiPriority w:val="1"/>
    <w:qFormat/>
    <w:rsid w:val="00276B61"/>
    <w:pPr>
      <w:spacing w:after="0" w:line="240" w:lineRule="auto"/>
      <w:jc w:val="right"/>
    </w:pPr>
    <w:rPr>
      <w:b/>
      <w:color w:val="FFFFFF" w:themeColor="background1"/>
      <w:sz w:val="36"/>
    </w:rPr>
  </w:style>
  <w:style w:type="character" w:customStyle="1" w:styleId="Subtitle2Char">
    <w:name w:val="Subtitle 2 Char"/>
    <w:basedOn w:val="Heading4Char"/>
    <w:link w:val="Subtitle2"/>
    <w:rsid w:val="00ED6088"/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customStyle="1" w:styleId="Name">
    <w:name w:val="Name"/>
    <w:basedOn w:val="Normal"/>
    <w:qFormat/>
    <w:rsid w:val="005714F7"/>
    <w:pPr>
      <w:jc w:val="center"/>
    </w:pPr>
    <w:rPr>
      <w:rFonts w:asciiTheme="majorHAnsi" w:hAnsiTheme="majorHAnsi"/>
      <w:color w:val="571745" w:themeColor="text2"/>
      <w:sz w:val="40"/>
      <w:szCs w:val="40"/>
    </w:rPr>
  </w:style>
  <w:style w:type="paragraph" w:styleId="Date">
    <w:name w:val="Date"/>
    <w:basedOn w:val="Normal"/>
    <w:next w:val="Normal"/>
    <w:link w:val="DateChar"/>
    <w:uiPriority w:val="99"/>
    <w:unhideWhenUsed/>
    <w:rsid w:val="00082E2C"/>
    <w:pPr>
      <w:jc w:val="center"/>
    </w:pPr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82E2C"/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41443C"/>
    <w:rPr>
      <w:rFonts w:asciiTheme="majorHAnsi" w:eastAsiaTheme="majorEastAsia" w:hAnsiTheme="majorHAnsi" w:cstheme="majorBidi"/>
      <w:b/>
      <w:i/>
      <w:iCs/>
      <w:color w:val="571745" w:themeColor="text2"/>
      <w:sz w:val="36"/>
      <w:szCs w:val="23"/>
    </w:rPr>
  </w:style>
  <w:style w:type="paragraph" w:styleId="TOCHeading">
    <w:name w:val="TOC Heading"/>
    <w:basedOn w:val="Heading1"/>
    <w:next w:val="Normal"/>
    <w:uiPriority w:val="39"/>
    <w:unhideWhenUsed/>
    <w:qFormat/>
    <w:rsid w:val="001E22D3"/>
    <w:pPr>
      <w:keepNext/>
      <w:keepLines/>
      <w:spacing w:before="240" w:line="259" w:lineRule="auto"/>
      <w:outlineLvl w:val="9"/>
    </w:pPr>
    <w:rPr>
      <w:rFonts w:eastAsiaTheme="majorEastAsia" w:cstheme="majorBidi"/>
      <w:caps w:val="0"/>
      <w:color w:val="262626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1E22D3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1E22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E22D3"/>
    <w:rPr>
      <w:color w:val="0000FF" w:themeColor="hyperlink"/>
      <w:u w:val="single"/>
    </w:rPr>
  </w:style>
  <w:style w:type="character" w:styleId="Strong">
    <w:name w:val="Strong"/>
    <w:aliases w:val="Normal1"/>
    <w:basedOn w:val="Heading4Char"/>
    <w:uiPriority w:val="22"/>
    <w:qFormat/>
    <w:rsid w:val="0041443C"/>
    <w:rPr>
      <w:rFonts w:asciiTheme="majorHAnsi" w:hAnsiTheme="majorHAnsi"/>
      <w:color w:val="333333" w:themeColor="accent1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101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50DB"/>
    <w:rPr>
      <w:color w:val="800080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6D1"/>
    <w:pPr>
      <w:pBdr>
        <w:top w:val="single" w:sz="4" w:space="10" w:color="333333" w:themeColor="accent1"/>
        <w:bottom w:val="single" w:sz="4" w:space="10" w:color="333333" w:themeColor="accent1"/>
      </w:pBdr>
      <w:spacing w:before="360" w:after="360"/>
      <w:ind w:left="864" w:right="864"/>
      <w:jc w:val="center"/>
    </w:pPr>
    <w:rPr>
      <w:i/>
      <w:iCs/>
      <w:color w:val="33333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6D1"/>
    <w:rPr>
      <w:i/>
      <w:iCs/>
      <w:color w:val="333333" w:themeColor="accent1"/>
    </w:rPr>
  </w:style>
  <w:style w:type="paragraph" w:customStyle="1" w:styleId="Headers">
    <w:name w:val="Headers"/>
    <w:basedOn w:val="IntenseQuote"/>
    <w:link w:val="HeadersChar"/>
    <w:autoRedefine/>
    <w:qFormat/>
    <w:rsid w:val="00CC262B"/>
    <w:rPr>
      <w:shd w:val="clear" w:color="auto" w:fill="FFFFFF"/>
    </w:rPr>
  </w:style>
  <w:style w:type="character" w:customStyle="1" w:styleId="HeadersChar">
    <w:name w:val="Headers Char"/>
    <w:basedOn w:val="IntenseQuoteChar"/>
    <w:link w:val="Headers"/>
    <w:rsid w:val="00CC262B"/>
    <w:rPr>
      <w:rFonts w:ascii="Segoe UI" w:hAnsi="Segoe UI" w:cs="Segoe UI"/>
      <w:i/>
      <w:iCs/>
      <w:color w:val="333333" w:themeColor="accent1"/>
      <w:sz w:val="23"/>
      <w:szCs w:val="23"/>
    </w:rPr>
  </w:style>
  <w:style w:type="paragraph" w:styleId="Caption">
    <w:name w:val="caption"/>
    <w:basedOn w:val="Normal"/>
    <w:next w:val="Normal"/>
    <w:uiPriority w:val="35"/>
    <w:unhideWhenUsed/>
    <w:qFormat/>
    <w:rsid w:val="00BB1B34"/>
    <w:pPr>
      <w:spacing w:line="240" w:lineRule="auto"/>
    </w:pPr>
    <w:rPr>
      <w:i/>
      <w:iCs/>
      <w:color w:val="571745" w:themeColor="text2"/>
      <w:sz w:val="18"/>
      <w:szCs w:val="18"/>
    </w:rPr>
  </w:style>
  <w:style w:type="paragraph" w:customStyle="1" w:styleId="SHead1">
    <w:name w:val="SHead1"/>
    <w:basedOn w:val="Heading8"/>
    <w:next w:val="Normal"/>
    <w:rsid w:val="0041443C"/>
    <w:pPr>
      <w:ind w:left="360"/>
    </w:pPr>
    <w:rPr>
      <w:rFonts w:ascii="Segoe UI" w:hAnsi="Segoe UI"/>
      <w:b/>
      <w:sz w:val="23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1443C"/>
    <w:pPr>
      <w:spacing w:after="100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4144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sid w:val="002506C5"/>
    <w:rPr>
      <w:rFonts w:eastAsiaTheme="majorEastAsia" w:cstheme="majorBidi"/>
      <w:b/>
      <w:iCs/>
      <w:color w:val="191919" w:themeColor="accent1" w:themeShade="7F"/>
      <w:sz w:val="24"/>
      <w:u w:val="single"/>
    </w:rPr>
  </w:style>
  <w:style w:type="paragraph" w:customStyle="1" w:styleId="NormalText">
    <w:name w:val="NormalText"/>
    <w:basedOn w:val="Normal"/>
    <w:link w:val="NormalTextChar"/>
    <w:qFormat/>
    <w:rsid w:val="002506C5"/>
  </w:style>
  <w:style w:type="paragraph" w:customStyle="1" w:styleId="Subheader">
    <w:name w:val="Subheader"/>
    <w:basedOn w:val="Headers"/>
    <w:link w:val="SubheaderChar"/>
    <w:qFormat/>
    <w:rsid w:val="004834D2"/>
  </w:style>
  <w:style w:type="character" w:customStyle="1" w:styleId="NormalTextChar">
    <w:name w:val="NormalText Char"/>
    <w:basedOn w:val="DefaultParagraphFont"/>
    <w:link w:val="NormalText"/>
    <w:rsid w:val="002506C5"/>
  </w:style>
  <w:style w:type="paragraph" w:styleId="TOC7">
    <w:name w:val="toc 7"/>
    <w:basedOn w:val="Normal"/>
    <w:next w:val="Normal"/>
    <w:autoRedefine/>
    <w:uiPriority w:val="39"/>
    <w:unhideWhenUsed/>
    <w:rsid w:val="00C40C9E"/>
    <w:pPr>
      <w:tabs>
        <w:tab w:val="right" w:leader="dot" w:pos="9350"/>
      </w:tabs>
      <w:spacing w:after="100"/>
      <w:ind w:left="720"/>
    </w:pPr>
  </w:style>
  <w:style w:type="character" w:customStyle="1" w:styleId="SubheaderChar">
    <w:name w:val="Subheader Char"/>
    <w:basedOn w:val="HeadersChar"/>
    <w:link w:val="Subheader"/>
    <w:rsid w:val="004834D2"/>
    <w:rPr>
      <w:rFonts w:ascii="Segoe UI" w:hAnsi="Segoe UI" w:cs="Segoe UI"/>
      <w:i/>
      <w:iCs/>
      <w:color w:val="333333" w:themeColor="accent1"/>
      <w:sz w:val="23"/>
      <w:szCs w:val="23"/>
    </w:rPr>
  </w:style>
  <w:style w:type="paragraph" w:styleId="TOC5">
    <w:name w:val="toc 5"/>
    <w:basedOn w:val="Normal"/>
    <w:next w:val="Normal"/>
    <w:autoRedefine/>
    <w:uiPriority w:val="39"/>
    <w:unhideWhenUsed/>
    <w:rsid w:val="004834D2"/>
    <w:pPr>
      <w:spacing w:after="100"/>
      <w:ind w:left="920"/>
    </w:pPr>
  </w:style>
  <w:style w:type="paragraph" w:customStyle="1" w:styleId="Header8">
    <w:name w:val="Header 8"/>
    <w:basedOn w:val="Heading8"/>
    <w:link w:val="Header8Char"/>
    <w:qFormat/>
    <w:rsid w:val="00C078CC"/>
    <w:pPr>
      <w:jc w:val="center"/>
    </w:pPr>
    <w:rPr>
      <w:rFonts w:ascii="Segoe UI" w:hAnsi="Segoe UI"/>
      <w:b/>
      <w:color w:val="212529"/>
      <w:sz w:val="23"/>
      <w:u w:val="single"/>
      <w:shd w:val="clear" w:color="auto" w:fill="FFFFFF"/>
    </w:rPr>
  </w:style>
  <w:style w:type="paragraph" w:styleId="TOC8">
    <w:name w:val="toc 8"/>
    <w:basedOn w:val="Normal"/>
    <w:next w:val="Normal"/>
    <w:autoRedefine/>
    <w:uiPriority w:val="39"/>
    <w:unhideWhenUsed/>
    <w:rsid w:val="00C078CC"/>
    <w:pPr>
      <w:spacing w:after="100"/>
      <w:ind w:left="1610"/>
    </w:pPr>
  </w:style>
  <w:style w:type="character" w:customStyle="1" w:styleId="Header8Char">
    <w:name w:val="Header 8 Char"/>
    <w:basedOn w:val="Heading8Char"/>
    <w:link w:val="Header8"/>
    <w:rsid w:val="00C078CC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u w:val="single"/>
    </w:rPr>
  </w:style>
  <w:style w:type="paragraph" w:customStyle="1" w:styleId="Strong1">
    <w:name w:val="Strong1"/>
    <w:basedOn w:val="Heading7"/>
    <w:link w:val="Strong1Char"/>
    <w:qFormat/>
    <w:rsid w:val="00EE406F"/>
  </w:style>
  <w:style w:type="character" w:customStyle="1" w:styleId="Strong1Char">
    <w:name w:val="Strong1 Char"/>
    <w:basedOn w:val="Heading7Char"/>
    <w:link w:val="Strong1"/>
    <w:rsid w:val="00EE406F"/>
    <w:rPr>
      <w:rFonts w:eastAsiaTheme="majorEastAsia" w:cstheme="majorBidi"/>
      <w:b/>
      <w:iCs/>
      <w:color w:val="191919" w:themeColor="accent1" w:themeShade="7F"/>
      <w:sz w:val="24"/>
      <w:u w:val="single"/>
    </w:rPr>
  </w:style>
  <w:style w:type="character" w:styleId="SubtleEmphasis">
    <w:name w:val="Subtle Emphasis"/>
    <w:basedOn w:val="DefaultParagraphFont"/>
    <w:uiPriority w:val="19"/>
    <w:qFormat/>
    <w:rsid w:val="00DB649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C146D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6DC"/>
    <w:rPr>
      <w:i/>
      <w:iCs/>
      <w:color w:val="404040" w:themeColor="text1" w:themeTint="BF"/>
    </w:rPr>
  </w:style>
  <w:style w:type="paragraph" w:customStyle="1" w:styleId="SmallBullet">
    <w:name w:val="Small Bullet"/>
    <w:basedOn w:val="ListParagraph"/>
    <w:link w:val="SmallBulletChar"/>
    <w:qFormat/>
    <w:rsid w:val="00412A47"/>
    <w:pPr>
      <w:numPr>
        <w:ilvl w:val="2"/>
        <w:numId w:val="2"/>
      </w:numPr>
      <w:shd w:val="clear" w:color="auto" w:fill="FFFFFF"/>
      <w:spacing w:before="100" w:beforeAutospacing="1" w:after="100" w:afterAutospacing="1"/>
      <w:jc w:val="left"/>
    </w:pPr>
    <w:rPr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12A47"/>
    <w:rPr>
      <w:color w:val="333333" w:themeColor="accent1"/>
      <w:sz w:val="32"/>
      <w:lang w:bidi="hi-IN"/>
    </w:rPr>
  </w:style>
  <w:style w:type="character" w:customStyle="1" w:styleId="SmallBulletChar">
    <w:name w:val="Small Bullet Char"/>
    <w:basedOn w:val="ListParagraphChar"/>
    <w:link w:val="SmallBullet"/>
    <w:rsid w:val="00412A47"/>
    <w:rPr>
      <w:noProof/>
      <w:color w:val="333333" w:themeColor="accent1"/>
      <w:sz w:val="32"/>
      <w:shd w:val="clear" w:color="auto" w:fill="FFFFFF"/>
      <w:lang w:bidi="hi-IN"/>
    </w:rPr>
  </w:style>
  <w:style w:type="paragraph" w:styleId="NormalWeb">
    <w:name w:val="Normal (Web)"/>
    <w:basedOn w:val="Normal"/>
    <w:uiPriority w:val="99"/>
    <w:semiHidden/>
    <w:unhideWhenUsed/>
    <w:rsid w:val="002E1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CA" w:eastAsia="en-CA"/>
    </w:rPr>
  </w:style>
  <w:style w:type="character" w:styleId="Emphasis">
    <w:name w:val="Emphasis"/>
    <w:basedOn w:val="DefaultParagraphFont"/>
    <w:uiPriority w:val="20"/>
    <w:qFormat/>
    <w:rsid w:val="002E156A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B13F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3F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3F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3F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3F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27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4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68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85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149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13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29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25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84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9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47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54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37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6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7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5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28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9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3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8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4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94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52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39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1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310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34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56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91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9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7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94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52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0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49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35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11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52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6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s.google.com/maps/documentation/javascript/reference/advanced-markers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www.youtube.com/watch?v=2_HZObVbe-g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EzraBoersma/ezrab_feedbc" TargetMode="External"/><Relationship Id="rId17" Type="http://schemas.openxmlformats.org/officeDocument/2006/relationships/image" Target="media/image4.jpeg"/><Relationship Id="rId25" Type="http://schemas.openxmlformats.org/officeDocument/2006/relationships/hyperlink" Target="https://www.google.com/aclk?sa=l&amp;ai=DChcSEwjF4Ozr-of9AhVqFq0GHfcLBD8YABAAGgJwdg&amp;sig=AOD64_0V1c8nuqQehrYvRvl6VcYfuqTW3g&amp;q&amp;adurl&amp;ved=2ahUKEwjhpObr-of9AhXdHTQIHeDzCHoQ0Qx6BAgEEAE" TargetMode="External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openxmlformats.org/officeDocument/2006/relationships/image" Target="media/image7.png"/><Relationship Id="rId29" Type="http://schemas.openxmlformats.org/officeDocument/2006/relationships/hyperlink" Target="https://scalefusion.com/kiosk-lockdown-softwar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users/EzraBoersma/projects/3/views/1" TargetMode="External"/><Relationship Id="rId24" Type="http://schemas.openxmlformats.org/officeDocument/2006/relationships/hyperlink" Target="https://www.mapbox.com/" TargetMode="External"/><Relationship Id="rId32" Type="http://schemas.openxmlformats.org/officeDocument/2006/relationships/hyperlink" Target="https://developers.google.com/maps/documentation/javascript/advanced-markers/star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s.google.com/maps/documentation/javascript/reference/advanced-markers" TargetMode="External"/><Relationship Id="rId23" Type="http://schemas.openxmlformats.org/officeDocument/2006/relationships/hyperlink" Target="https://order.viu.ca/2050/7779" TargetMode="External"/><Relationship Id="rId28" Type="http://schemas.openxmlformats.org/officeDocument/2006/relationships/hyperlink" Target="https://scalefusion.com/" TargetMode="Externa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31" Type="http://schemas.openxmlformats.org/officeDocument/2006/relationships/hyperlink" Target="https://www.w3schools.com/jsref/event_onclick.asp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ezra.boersma@itas.ca" TargetMode="External"/><Relationship Id="rId14" Type="http://schemas.openxmlformats.org/officeDocument/2006/relationships/hyperlink" Target="https://developers.google.com/maps" TargetMode="External"/><Relationship Id="rId22" Type="http://schemas.openxmlformats.org/officeDocument/2006/relationships/hyperlink" Target="http://127.0.0.1:3000/index.html" TargetMode="External"/><Relationship Id="rId27" Type="http://schemas.openxmlformats.org/officeDocument/2006/relationships/hyperlink" Target="https://developers.google.com/maps/documentation/javascript/get-api-key" TargetMode="External"/><Relationship Id="rId30" Type="http://schemas.openxmlformats.org/officeDocument/2006/relationships/hyperlink" Target="https://www.displays2go.ca/P-54742/Accessible-Touch-Screen-Table-Android-7-1-OS-Pre-Loaded-DiViEX-SildeShow-App?gclid=Cj0KCQiAw8OeBhCeARIsAGxWtUwFSTPQ4wEPfi4yW4wGz8mNJ0t-6Qu3bxbK5nvItHJS1C1Bi19nZMYaAjaeEALw_wcB" TargetMode="External"/><Relationship Id="rId35" Type="http://schemas.openxmlformats.org/officeDocument/2006/relationships/theme" Target="theme/theme1.xml"/><Relationship Id="rId8" Type="http://schemas.openxmlformats.org/officeDocument/2006/relationships/hyperlink" Target="mailto:mezra.boersma@itas.ca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z\AppData\Roaming\Microsoft\Templates\Student%20report%20notebook%20kit%20(cover,%20binder%20spine,%20divider%20tabs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Foundry">
  <a:themeElements>
    <a:clrScheme name="Custom 235">
      <a:dk1>
        <a:sysClr val="windowText" lastClr="000000"/>
      </a:dk1>
      <a:lt1>
        <a:sysClr val="window" lastClr="FFFFFF"/>
      </a:lt1>
      <a:dk2>
        <a:srgbClr val="571745"/>
      </a:dk2>
      <a:lt2>
        <a:srgbClr val="EEECE1"/>
      </a:lt2>
      <a:accent1>
        <a:srgbClr val="333333"/>
      </a:accent1>
      <a:accent2>
        <a:srgbClr val="901940"/>
      </a:accent2>
      <a:accent3>
        <a:srgbClr val="B2B2B2"/>
      </a:accent3>
      <a:accent4>
        <a:srgbClr val="C71F3C"/>
      </a:accent4>
      <a:accent5>
        <a:srgbClr val="FFC40C"/>
      </a:accent5>
      <a:accent6>
        <a:srgbClr val="F15A3A"/>
      </a:accent6>
      <a:hlink>
        <a:srgbClr val="0000FF"/>
      </a:hlink>
      <a:folHlink>
        <a:srgbClr val="800080"/>
      </a:folHlink>
    </a:clrScheme>
    <a:fontScheme name="Custom 4">
      <a:majorFont>
        <a:latin typeface="Franklin Gothic Book"/>
        <a:ea typeface=""/>
        <a:cs typeface=""/>
      </a:majorFont>
      <a:minorFont>
        <a:latin typeface="Calibri"/>
        <a:ea typeface=""/>
        <a:cs typeface="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6063B-B8EE-4509-BB2B-182B2A532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notebook kit (cover, binder spine, divider tabs)</Template>
  <TotalTime>449</TotalTime>
  <Pages>1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Ezra Boersma</dc:creator>
  <cp:keywords/>
  <dc:description/>
  <cp:lastModifiedBy>Ezra Boersma</cp:lastModifiedBy>
  <cp:revision>21</cp:revision>
  <cp:lastPrinted>2023-03-02T20:04:00Z</cp:lastPrinted>
  <dcterms:created xsi:type="dcterms:W3CDTF">2023-02-09T07:59:00Z</dcterms:created>
  <dcterms:modified xsi:type="dcterms:W3CDTF">2023-03-02T20:04:00Z</dcterms:modified>
</cp:coreProperties>
</file>